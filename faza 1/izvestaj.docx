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44D34" w14:textId="1CD5A75B" w:rsidR="007C1835" w:rsidRPr="005015B5" w:rsidRDefault="00DF5CDF" w:rsidP="007C1835">
      <w:pPr>
        <w:pStyle w:val="Zaglavljenaslovnestrane"/>
        <w:ind w:left="2160" w:firstLine="720"/>
        <w:jc w:val="left"/>
        <w:rPr>
          <w:lang w:val="sr-Latn-RS"/>
        </w:rPr>
      </w:pPr>
      <w:r w:rsidRPr="005015B5">
        <w:rPr>
          <w:lang w:val="sr-Latn-RS"/>
        </w:rPr>
        <w:t xml:space="preserve"> </w:t>
      </w:r>
      <w:r w:rsidR="006E7DFA" w:rsidRPr="005015B5">
        <w:rPr>
          <w:lang w:val="sr-Latn-RS"/>
        </w:rPr>
        <w:t xml:space="preserve"> </w:t>
      </w:r>
      <w:r w:rsidR="007C1835" w:rsidRPr="005015B5">
        <w:rPr>
          <w:lang w:val="sr-Latn-RS"/>
        </w:rPr>
        <w:t>Univerzitet u Beogradu</w:t>
      </w:r>
    </w:p>
    <w:p w14:paraId="1A3A635C" w14:textId="77777777" w:rsidR="007C1835" w:rsidRPr="005015B5" w:rsidRDefault="007C1835" w:rsidP="007C1835">
      <w:pPr>
        <w:pStyle w:val="Zaglavljenaslovnestrane"/>
        <w:rPr>
          <w:lang w:val="sr-Latn-RS"/>
        </w:rPr>
      </w:pPr>
      <w:r w:rsidRPr="005015B5">
        <w:rPr>
          <w:lang w:val="sr-Latn-RS"/>
        </w:rPr>
        <w:t>Elektrotehnički fakultet</w:t>
      </w:r>
    </w:p>
    <w:p w14:paraId="1DF2FBD6" w14:textId="77777777" w:rsidR="00F06BB2" w:rsidRPr="005015B5" w:rsidRDefault="00F06BB2" w:rsidP="00F06BB2">
      <w:pPr>
        <w:pStyle w:val="Osnovnitekst"/>
        <w:rPr>
          <w:lang w:val="sr-Latn-RS"/>
        </w:rPr>
      </w:pPr>
    </w:p>
    <w:p w14:paraId="0DB3F0A0" w14:textId="77777777" w:rsidR="00F06BB2" w:rsidRPr="005015B5" w:rsidRDefault="00F06BB2" w:rsidP="00F06BB2">
      <w:pPr>
        <w:pStyle w:val="Osnovnitekst"/>
        <w:rPr>
          <w:lang w:val="sr-Latn-RS"/>
        </w:rPr>
      </w:pPr>
    </w:p>
    <w:p w14:paraId="4B22E039" w14:textId="77777777" w:rsidR="00F06BB2" w:rsidRPr="005015B5" w:rsidRDefault="008471DF" w:rsidP="00F06BB2">
      <w:pPr>
        <w:pStyle w:val="SlikeTabele"/>
        <w:rPr>
          <w:lang w:val="sr-Latn-RS"/>
        </w:rPr>
      </w:pPr>
      <w:r w:rsidRPr="005015B5">
        <w:rPr>
          <w:noProof/>
          <w:lang w:val="sr-Latn-RS"/>
        </w:rPr>
        <w:drawing>
          <wp:inline distT="0" distB="0" distL="0" distR="0" wp14:anchorId="3EDBE542" wp14:editId="14F6DDBC">
            <wp:extent cx="1327785" cy="1749425"/>
            <wp:effectExtent l="19050" t="0" r="5715"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8" cstate="print"/>
                    <a:srcRect/>
                    <a:stretch>
                      <a:fillRect/>
                    </a:stretch>
                  </pic:blipFill>
                  <pic:spPr bwMode="auto">
                    <a:xfrm>
                      <a:off x="0" y="0"/>
                      <a:ext cx="1327785" cy="1749425"/>
                    </a:xfrm>
                    <a:prstGeom prst="rect">
                      <a:avLst/>
                    </a:prstGeom>
                    <a:noFill/>
                    <a:ln w="9525">
                      <a:noFill/>
                      <a:miter lim="800000"/>
                      <a:headEnd/>
                      <a:tailEnd/>
                    </a:ln>
                  </pic:spPr>
                </pic:pic>
              </a:graphicData>
            </a:graphic>
          </wp:inline>
        </w:drawing>
      </w:r>
    </w:p>
    <w:p w14:paraId="1400CA18" w14:textId="77777777" w:rsidR="00F06BB2" w:rsidRPr="005015B5" w:rsidRDefault="00F06BB2" w:rsidP="00F06BB2">
      <w:pPr>
        <w:pStyle w:val="Osnovnitekst"/>
        <w:rPr>
          <w:lang w:val="sr-Latn-RS"/>
        </w:rPr>
      </w:pPr>
    </w:p>
    <w:p w14:paraId="7D55B6F5" w14:textId="77777777" w:rsidR="00F06BB2" w:rsidRPr="005015B5" w:rsidRDefault="00F06BB2" w:rsidP="00F06BB2">
      <w:pPr>
        <w:pStyle w:val="Osnovnitekst"/>
        <w:rPr>
          <w:lang w:val="sr-Latn-RS"/>
        </w:rPr>
      </w:pPr>
    </w:p>
    <w:p w14:paraId="0CC59508" w14:textId="77777777" w:rsidR="007C1835" w:rsidRPr="005015B5" w:rsidRDefault="007C1835" w:rsidP="007C1835">
      <w:pPr>
        <w:pStyle w:val="Naslovteze"/>
        <w:rPr>
          <w:lang w:val="sr-Latn-RS"/>
        </w:rPr>
      </w:pPr>
      <w:r w:rsidRPr="005015B5">
        <w:rPr>
          <w:lang w:val="sr-Latn-RS"/>
        </w:rPr>
        <w:t>Programiranje korisničkih interfejsa - Projekat</w:t>
      </w:r>
    </w:p>
    <w:p w14:paraId="260A3A2C" w14:textId="569CF3C4" w:rsidR="00F06BB2" w:rsidRPr="005015B5" w:rsidRDefault="007C1835" w:rsidP="007C1835">
      <w:pPr>
        <w:pStyle w:val="Podnaslovteze"/>
        <w:rPr>
          <w:lang w:val="sr-Latn-RS"/>
        </w:rPr>
      </w:pPr>
      <w:r w:rsidRPr="005015B5">
        <w:rPr>
          <w:lang w:val="sr-Latn-RS"/>
        </w:rPr>
        <w:t>Prva faza</w:t>
      </w:r>
    </w:p>
    <w:p w14:paraId="71667B94" w14:textId="77777777" w:rsidR="00AE0461" w:rsidRPr="005015B5" w:rsidRDefault="00AE0461" w:rsidP="00F06BB2">
      <w:pPr>
        <w:pStyle w:val="Osnovnitekst"/>
        <w:rPr>
          <w:lang w:val="sr-Latn-RS"/>
        </w:rPr>
      </w:pPr>
    </w:p>
    <w:p w14:paraId="039FD58E" w14:textId="77777777" w:rsidR="00A3069A" w:rsidRPr="005015B5" w:rsidRDefault="00A3069A" w:rsidP="00F06BB2">
      <w:pPr>
        <w:pStyle w:val="Osnovnitekst"/>
        <w:rPr>
          <w:lang w:val="sr-Latn-RS"/>
        </w:rPr>
      </w:pPr>
    </w:p>
    <w:p w14:paraId="25D05492" w14:textId="77777777" w:rsidR="00F06BB2" w:rsidRPr="005015B5" w:rsidRDefault="00F06BB2" w:rsidP="00F06BB2">
      <w:pPr>
        <w:pStyle w:val="Osnovnitekst"/>
        <w:rPr>
          <w:lang w:val="sr-Latn-RS"/>
        </w:rPr>
      </w:pPr>
    </w:p>
    <w:tbl>
      <w:tblPr>
        <w:tblW w:w="0" w:type="auto"/>
        <w:tblLook w:val="01E0" w:firstRow="1" w:lastRow="1" w:firstColumn="1" w:lastColumn="1" w:noHBand="0" w:noVBand="0"/>
      </w:tblPr>
      <w:tblGrid>
        <w:gridCol w:w="6054"/>
        <w:gridCol w:w="3584"/>
      </w:tblGrid>
      <w:tr w:rsidR="007C1835" w:rsidRPr="005015B5" w14:paraId="328C33A3" w14:textId="77777777" w:rsidTr="00426E8D">
        <w:tc>
          <w:tcPr>
            <w:tcW w:w="6204" w:type="dxa"/>
            <w:vAlign w:val="center"/>
          </w:tcPr>
          <w:p w14:paraId="4449306B" w14:textId="75A7E5F5" w:rsidR="007C1835" w:rsidRPr="005015B5" w:rsidRDefault="007C1835" w:rsidP="007C1835">
            <w:pPr>
              <w:pStyle w:val="Naslovnakandidatimentor"/>
              <w:rPr>
                <w:lang w:val="sr-Latn-RS"/>
              </w:rPr>
            </w:pPr>
            <w:r w:rsidRPr="005015B5">
              <w:rPr>
                <w:lang w:val="sr-Latn-RS"/>
              </w:rPr>
              <w:t>Profesor:</w:t>
            </w:r>
          </w:p>
        </w:tc>
        <w:tc>
          <w:tcPr>
            <w:tcW w:w="3650" w:type="dxa"/>
            <w:vAlign w:val="center"/>
          </w:tcPr>
          <w:p w14:paraId="46D3485F" w14:textId="0E2C1FD4" w:rsidR="007C1835" w:rsidRPr="005015B5" w:rsidRDefault="007C1835" w:rsidP="007C1835">
            <w:pPr>
              <w:pStyle w:val="Naslovnakandidatimentor"/>
              <w:rPr>
                <w:lang w:val="sr-Latn-RS"/>
              </w:rPr>
            </w:pPr>
            <w:r w:rsidRPr="005015B5">
              <w:rPr>
                <w:lang w:val="sr-Latn-RS"/>
              </w:rPr>
              <w:t>Kandidat:</w:t>
            </w:r>
          </w:p>
        </w:tc>
      </w:tr>
      <w:tr w:rsidR="007C1835" w:rsidRPr="005015B5" w14:paraId="282DF65D" w14:textId="77777777" w:rsidTr="00426E8D">
        <w:trPr>
          <w:trHeight w:val="491"/>
        </w:trPr>
        <w:tc>
          <w:tcPr>
            <w:tcW w:w="6204" w:type="dxa"/>
            <w:vAlign w:val="center"/>
          </w:tcPr>
          <w:p w14:paraId="47A5C6DC" w14:textId="68A7420E" w:rsidR="007C1835" w:rsidRPr="005015B5" w:rsidRDefault="007C1835" w:rsidP="007C1835">
            <w:pPr>
              <w:pStyle w:val="Naslovnakandidatimentor"/>
              <w:rPr>
                <w:lang w:val="sr-Latn-RS"/>
              </w:rPr>
            </w:pPr>
            <w:r w:rsidRPr="005015B5">
              <w:rPr>
                <w:lang w:val="sr-Latn-RS"/>
              </w:rPr>
              <w:t xml:space="preserve">Marija </w:t>
            </w:r>
            <w:proofErr w:type="spellStart"/>
            <w:r w:rsidRPr="005015B5">
              <w:rPr>
                <w:lang w:val="sr-Latn-RS"/>
              </w:rPr>
              <w:t>Punt</w:t>
            </w:r>
            <w:proofErr w:type="spellEnd"/>
            <w:r w:rsidRPr="005015B5">
              <w:rPr>
                <w:lang w:val="sr-Latn-RS"/>
              </w:rPr>
              <w:t>, prof. dr</w:t>
            </w:r>
          </w:p>
        </w:tc>
        <w:tc>
          <w:tcPr>
            <w:tcW w:w="3650" w:type="dxa"/>
            <w:vAlign w:val="center"/>
          </w:tcPr>
          <w:p w14:paraId="3DCACD2C" w14:textId="106B45AC" w:rsidR="007C1835" w:rsidRPr="005015B5" w:rsidRDefault="007C1835" w:rsidP="007C1835">
            <w:pPr>
              <w:pStyle w:val="Naslovnakandidatimentor"/>
              <w:rPr>
                <w:lang w:val="sr-Latn-RS"/>
              </w:rPr>
            </w:pPr>
            <w:r w:rsidRPr="005015B5">
              <w:rPr>
                <w:lang w:val="sr-Latn-RS"/>
              </w:rPr>
              <w:t>Luka Stojanović 3118/23</w:t>
            </w:r>
          </w:p>
        </w:tc>
      </w:tr>
    </w:tbl>
    <w:p w14:paraId="06511E69" w14:textId="77777777" w:rsidR="00F06BB2" w:rsidRPr="005015B5" w:rsidRDefault="00F06BB2" w:rsidP="00F06BB2">
      <w:pPr>
        <w:pStyle w:val="Osnovnitekst"/>
        <w:rPr>
          <w:lang w:val="sr-Latn-RS"/>
        </w:rPr>
      </w:pPr>
    </w:p>
    <w:p w14:paraId="6A58E8F2" w14:textId="77777777" w:rsidR="00A3069A" w:rsidRPr="005015B5" w:rsidRDefault="00A3069A" w:rsidP="007C1835">
      <w:pPr>
        <w:pStyle w:val="Osnovnitekst"/>
        <w:ind w:firstLine="0"/>
        <w:rPr>
          <w:lang w:val="sr-Latn-RS"/>
        </w:rPr>
      </w:pPr>
    </w:p>
    <w:p w14:paraId="415CB93E" w14:textId="77777777" w:rsidR="007C1835" w:rsidRPr="005015B5" w:rsidRDefault="007C1835" w:rsidP="007C1835">
      <w:pPr>
        <w:pStyle w:val="Vremepredajeteze"/>
        <w:rPr>
          <w:lang w:val="sr-Latn-RS"/>
        </w:rPr>
      </w:pPr>
      <w:r w:rsidRPr="005015B5">
        <w:rPr>
          <w:lang w:val="sr-Latn-RS"/>
        </w:rPr>
        <w:t>Beograd, Decembar 2023.</w:t>
      </w:r>
    </w:p>
    <w:p w14:paraId="04454DAF" w14:textId="77777777" w:rsidR="00F06BB2" w:rsidRPr="005015B5" w:rsidRDefault="00F06BB2" w:rsidP="00F06BB2">
      <w:pPr>
        <w:rPr>
          <w:lang w:val="sr-Latn-RS"/>
        </w:rPr>
        <w:sectPr w:rsidR="00F06BB2" w:rsidRPr="005015B5" w:rsidSect="00207E96">
          <w:headerReference w:type="even" r:id="rId9"/>
          <w:headerReference w:type="default" r:id="rId10"/>
          <w:footerReference w:type="even" r:id="rId11"/>
          <w:footerReference w:type="default" r:id="rId12"/>
          <w:headerReference w:type="first" r:id="rId13"/>
          <w:footerReference w:type="first" r:id="rId14"/>
          <w:type w:val="continuous"/>
          <w:pgSz w:w="11906" w:h="16838"/>
          <w:pgMar w:top="1701" w:right="1134" w:bottom="1701" w:left="1134" w:header="709" w:footer="709" w:gutter="0"/>
          <w:cols w:space="720"/>
          <w:titlePg/>
        </w:sectPr>
      </w:pPr>
    </w:p>
    <w:p w14:paraId="71C1D291" w14:textId="73C3708F" w:rsidR="00F06BB2" w:rsidRPr="005015B5" w:rsidRDefault="00787394" w:rsidP="00F06BB2">
      <w:pPr>
        <w:pStyle w:val="SadrajLiteratura"/>
        <w:rPr>
          <w:lang w:val="sr-Latn-RS"/>
        </w:rPr>
      </w:pPr>
      <w:bookmarkStart w:id="0" w:name="_Toc152431721"/>
      <w:r w:rsidRPr="005015B5">
        <w:rPr>
          <w:lang w:val="sr-Latn-RS"/>
        </w:rPr>
        <w:lastRenderedPageBreak/>
        <w:t>Sadržaj</w:t>
      </w:r>
      <w:bookmarkEnd w:id="0"/>
    </w:p>
    <w:p w14:paraId="634AD491" w14:textId="1C2C788B" w:rsidR="0022230C" w:rsidRPr="005015B5" w:rsidRDefault="00D20D2B">
      <w:pPr>
        <w:pStyle w:val="TOC1"/>
        <w:tabs>
          <w:tab w:val="right" w:leader="dot" w:pos="9628"/>
        </w:tabs>
        <w:rPr>
          <w:rFonts w:asciiTheme="minorHAnsi" w:eastAsiaTheme="minorEastAsia" w:hAnsiTheme="minorHAnsi" w:cstheme="minorBidi"/>
          <w:b w:val="0"/>
          <w:bCs w:val="0"/>
          <w:caps w:val="0"/>
          <w:noProof/>
          <w:kern w:val="2"/>
          <w:sz w:val="22"/>
          <w:szCs w:val="22"/>
          <w:lang w:val="sr-Latn-RS"/>
          <w14:ligatures w14:val="standardContextual"/>
        </w:rPr>
      </w:pPr>
      <w:r w:rsidRPr="005015B5">
        <w:rPr>
          <w:lang w:val="sr-Latn-RS"/>
        </w:rPr>
        <w:fldChar w:fldCharType="begin"/>
      </w:r>
      <w:r w:rsidR="0021095F" w:rsidRPr="005015B5">
        <w:rPr>
          <w:lang w:val="sr-Latn-RS"/>
        </w:rPr>
        <w:instrText xml:space="preserve"> TOC \o "1-3" \h \z \u </w:instrText>
      </w:r>
      <w:r w:rsidRPr="005015B5">
        <w:rPr>
          <w:lang w:val="sr-Latn-RS"/>
        </w:rPr>
        <w:fldChar w:fldCharType="separate"/>
      </w:r>
      <w:hyperlink w:anchor="_Toc152431721" w:history="1">
        <w:r w:rsidR="0022230C" w:rsidRPr="005015B5">
          <w:rPr>
            <w:rStyle w:val="Hyperlink"/>
            <w:noProof/>
            <w:lang w:val="sr-Latn-RS"/>
          </w:rPr>
          <w:t>Sadržaj</w:t>
        </w:r>
        <w:r w:rsidR="0022230C" w:rsidRPr="005015B5">
          <w:rPr>
            <w:noProof/>
            <w:webHidden/>
            <w:lang w:val="sr-Latn-RS"/>
          </w:rPr>
          <w:tab/>
        </w:r>
        <w:r w:rsidR="0022230C" w:rsidRPr="005015B5">
          <w:rPr>
            <w:noProof/>
            <w:webHidden/>
            <w:lang w:val="sr-Latn-RS"/>
          </w:rPr>
          <w:fldChar w:fldCharType="begin"/>
        </w:r>
        <w:r w:rsidR="0022230C" w:rsidRPr="005015B5">
          <w:rPr>
            <w:noProof/>
            <w:webHidden/>
            <w:lang w:val="sr-Latn-RS"/>
          </w:rPr>
          <w:instrText xml:space="preserve"> PAGEREF _Toc152431721 \h </w:instrText>
        </w:r>
        <w:r w:rsidR="0022230C" w:rsidRPr="005015B5">
          <w:rPr>
            <w:noProof/>
            <w:webHidden/>
            <w:lang w:val="sr-Latn-RS"/>
          </w:rPr>
        </w:r>
        <w:r w:rsidR="0022230C" w:rsidRPr="005015B5">
          <w:rPr>
            <w:noProof/>
            <w:webHidden/>
            <w:lang w:val="sr-Latn-RS"/>
          </w:rPr>
          <w:fldChar w:fldCharType="separate"/>
        </w:r>
        <w:r w:rsidR="00B51431">
          <w:rPr>
            <w:noProof/>
            <w:webHidden/>
            <w:lang w:val="sr-Latn-RS"/>
          </w:rPr>
          <w:t>2</w:t>
        </w:r>
        <w:r w:rsidR="0022230C" w:rsidRPr="005015B5">
          <w:rPr>
            <w:noProof/>
            <w:webHidden/>
            <w:lang w:val="sr-Latn-RS"/>
          </w:rPr>
          <w:fldChar w:fldCharType="end"/>
        </w:r>
      </w:hyperlink>
    </w:p>
    <w:p w14:paraId="48C99824" w14:textId="58B86C9C" w:rsidR="0022230C" w:rsidRPr="005015B5" w:rsidRDefault="00000000">
      <w:pPr>
        <w:pStyle w:val="TOC1"/>
        <w:tabs>
          <w:tab w:val="left" w:pos="480"/>
          <w:tab w:val="right" w:leader="dot" w:pos="9628"/>
        </w:tabs>
        <w:rPr>
          <w:rFonts w:asciiTheme="minorHAnsi" w:eastAsiaTheme="minorEastAsia" w:hAnsiTheme="minorHAnsi" w:cstheme="minorBidi"/>
          <w:b w:val="0"/>
          <w:bCs w:val="0"/>
          <w:caps w:val="0"/>
          <w:noProof/>
          <w:kern w:val="2"/>
          <w:sz w:val="22"/>
          <w:szCs w:val="22"/>
          <w:lang w:val="sr-Latn-RS"/>
          <w14:ligatures w14:val="standardContextual"/>
        </w:rPr>
      </w:pPr>
      <w:hyperlink w:anchor="_Toc152431722" w:history="1">
        <w:r w:rsidR="0022230C" w:rsidRPr="005015B5">
          <w:rPr>
            <w:rStyle w:val="Hyperlink"/>
            <w:noProof/>
            <w:lang w:val="sr-Latn-RS"/>
          </w:rPr>
          <w:t>1.</w:t>
        </w:r>
        <w:r w:rsidR="0022230C" w:rsidRPr="005015B5">
          <w:rPr>
            <w:rFonts w:asciiTheme="minorHAnsi" w:eastAsiaTheme="minorEastAsia" w:hAnsiTheme="minorHAnsi" w:cstheme="minorBidi"/>
            <w:b w:val="0"/>
            <w:bCs w:val="0"/>
            <w:caps w:val="0"/>
            <w:noProof/>
            <w:kern w:val="2"/>
            <w:sz w:val="22"/>
            <w:szCs w:val="22"/>
            <w:lang w:val="sr-Latn-RS"/>
            <w14:ligatures w14:val="standardContextual"/>
          </w:rPr>
          <w:tab/>
        </w:r>
        <w:r w:rsidR="0022230C" w:rsidRPr="005015B5">
          <w:rPr>
            <w:rStyle w:val="Hyperlink"/>
            <w:noProof/>
            <w:lang w:val="sr-Latn-RS"/>
          </w:rPr>
          <w:t>Uvod</w:t>
        </w:r>
        <w:r w:rsidR="0022230C" w:rsidRPr="005015B5">
          <w:rPr>
            <w:noProof/>
            <w:webHidden/>
            <w:lang w:val="sr-Latn-RS"/>
          </w:rPr>
          <w:tab/>
        </w:r>
        <w:r w:rsidR="0022230C" w:rsidRPr="005015B5">
          <w:rPr>
            <w:noProof/>
            <w:webHidden/>
            <w:lang w:val="sr-Latn-RS"/>
          </w:rPr>
          <w:fldChar w:fldCharType="begin"/>
        </w:r>
        <w:r w:rsidR="0022230C" w:rsidRPr="005015B5">
          <w:rPr>
            <w:noProof/>
            <w:webHidden/>
            <w:lang w:val="sr-Latn-RS"/>
          </w:rPr>
          <w:instrText xml:space="preserve"> PAGEREF _Toc152431722 \h </w:instrText>
        </w:r>
        <w:r w:rsidR="0022230C" w:rsidRPr="005015B5">
          <w:rPr>
            <w:noProof/>
            <w:webHidden/>
            <w:lang w:val="sr-Latn-RS"/>
          </w:rPr>
        </w:r>
        <w:r w:rsidR="0022230C" w:rsidRPr="005015B5">
          <w:rPr>
            <w:noProof/>
            <w:webHidden/>
            <w:lang w:val="sr-Latn-RS"/>
          </w:rPr>
          <w:fldChar w:fldCharType="separate"/>
        </w:r>
        <w:r w:rsidR="00B51431">
          <w:rPr>
            <w:noProof/>
            <w:webHidden/>
            <w:lang w:val="sr-Latn-RS"/>
          </w:rPr>
          <w:t>3</w:t>
        </w:r>
        <w:r w:rsidR="0022230C" w:rsidRPr="005015B5">
          <w:rPr>
            <w:noProof/>
            <w:webHidden/>
            <w:lang w:val="sr-Latn-RS"/>
          </w:rPr>
          <w:fldChar w:fldCharType="end"/>
        </w:r>
      </w:hyperlink>
    </w:p>
    <w:p w14:paraId="78DE7245" w14:textId="3C90CFB6" w:rsidR="0022230C" w:rsidRPr="005015B5" w:rsidRDefault="00000000">
      <w:pPr>
        <w:pStyle w:val="TOC1"/>
        <w:tabs>
          <w:tab w:val="left" w:pos="480"/>
          <w:tab w:val="right" w:leader="dot" w:pos="9628"/>
        </w:tabs>
        <w:rPr>
          <w:rFonts w:asciiTheme="minorHAnsi" w:eastAsiaTheme="minorEastAsia" w:hAnsiTheme="minorHAnsi" w:cstheme="minorBidi"/>
          <w:b w:val="0"/>
          <w:bCs w:val="0"/>
          <w:caps w:val="0"/>
          <w:noProof/>
          <w:kern w:val="2"/>
          <w:sz w:val="22"/>
          <w:szCs w:val="22"/>
          <w:lang w:val="sr-Latn-RS"/>
          <w14:ligatures w14:val="standardContextual"/>
        </w:rPr>
      </w:pPr>
      <w:hyperlink w:anchor="_Toc152431723" w:history="1">
        <w:r w:rsidR="0022230C" w:rsidRPr="005015B5">
          <w:rPr>
            <w:rStyle w:val="Hyperlink"/>
            <w:noProof/>
            <w:lang w:val="sr-Latn-RS"/>
          </w:rPr>
          <w:t>2.</w:t>
        </w:r>
        <w:r w:rsidR="0022230C" w:rsidRPr="005015B5">
          <w:rPr>
            <w:rFonts w:asciiTheme="minorHAnsi" w:eastAsiaTheme="minorEastAsia" w:hAnsiTheme="minorHAnsi" w:cstheme="minorBidi"/>
            <w:b w:val="0"/>
            <w:bCs w:val="0"/>
            <w:caps w:val="0"/>
            <w:noProof/>
            <w:kern w:val="2"/>
            <w:sz w:val="22"/>
            <w:szCs w:val="22"/>
            <w:lang w:val="sr-Latn-RS"/>
            <w14:ligatures w14:val="standardContextual"/>
          </w:rPr>
          <w:tab/>
        </w:r>
        <w:r w:rsidR="0022230C" w:rsidRPr="005015B5">
          <w:rPr>
            <w:rStyle w:val="Hyperlink"/>
            <w:noProof/>
            <w:lang w:val="sr-Latn-RS"/>
          </w:rPr>
          <w:t>Korisnici sistema</w:t>
        </w:r>
        <w:r w:rsidR="0022230C" w:rsidRPr="005015B5">
          <w:rPr>
            <w:noProof/>
            <w:webHidden/>
            <w:lang w:val="sr-Latn-RS"/>
          </w:rPr>
          <w:tab/>
        </w:r>
        <w:r w:rsidR="0022230C" w:rsidRPr="005015B5">
          <w:rPr>
            <w:noProof/>
            <w:webHidden/>
            <w:lang w:val="sr-Latn-RS"/>
          </w:rPr>
          <w:fldChar w:fldCharType="begin"/>
        </w:r>
        <w:r w:rsidR="0022230C" w:rsidRPr="005015B5">
          <w:rPr>
            <w:noProof/>
            <w:webHidden/>
            <w:lang w:val="sr-Latn-RS"/>
          </w:rPr>
          <w:instrText xml:space="preserve"> PAGEREF _Toc152431723 \h </w:instrText>
        </w:r>
        <w:r w:rsidR="0022230C" w:rsidRPr="005015B5">
          <w:rPr>
            <w:noProof/>
            <w:webHidden/>
            <w:lang w:val="sr-Latn-RS"/>
          </w:rPr>
        </w:r>
        <w:r w:rsidR="0022230C" w:rsidRPr="005015B5">
          <w:rPr>
            <w:noProof/>
            <w:webHidden/>
            <w:lang w:val="sr-Latn-RS"/>
          </w:rPr>
          <w:fldChar w:fldCharType="separate"/>
        </w:r>
        <w:r w:rsidR="00B51431">
          <w:rPr>
            <w:noProof/>
            <w:webHidden/>
            <w:lang w:val="sr-Latn-RS"/>
          </w:rPr>
          <w:t>4</w:t>
        </w:r>
        <w:r w:rsidR="0022230C" w:rsidRPr="005015B5">
          <w:rPr>
            <w:noProof/>
            <w:webHidden/>
            <w:lang w:val="sr-Latn-RS"/>
          </w:rPr>
          <w:fldChar w:fldCharType="end"/>
        </w:r>
      </w:hyperlink>
    </w:p>
    <w:p w14:paraId="08D2AF11" w14:textId="5329A697" w:rsidR="0022230C" w:rsidRPr="005015B5" w:rsidRDefault="00000000">
      <w:pPr>
        <w:pStyle w:val="TOC1"/>
        <w:tabs>
          <w:tab w:val="left" w:pos="480"/>
          <w:tab w:val="right" w:leader="dot" w:pos="9628"/>
        </w:tabs>
        <w:rPr>
          <w:rFonts w:asciiTheme="minorHAnsi" w:eastAsiaTheme="minorEastAsia" w:hAnsiTheme="minorHAnsi" w:cstheme="minorBidi"/>
          <w:b w:val="0"/>
          <w:bCs w:val="0"/>
          <w:caps w:val="0"/>
          <w:noProof/>
          <w:kern w:val="2"/>
          <w:sz w:val="22"/>
          <w:szCs w:val="22"/>
          <w:lang w:val="sr-Latn-RS"/>
          <w14:ligatures w14:val="standardContextual"/>
        </w:rPr>
      </w:pPr>
      <w:hyperlink w:anchor="_Toc152431724" w:history="1">
        <w:r w:rsidR="0022230C" w:rsidRPr="005015B5">
          <w:rPr>
            <w:rStyle w:val="Hyperlink"/>
            <w:noProof/>
            <w:lang w:val="sr-Latn-RS"/>
          </w:rPr>
          <w:t>3.</w:t>
        </w:r>
        <w:r w:rsidR="0022230C" w:rsidRPr="005015B5">
          <w:rPr>
            <w:rFonts w:asciiTheme="minorHAnsi" w:eastAsiaTheme="minorEastAsia" w:hAnsiTheme="minorHAnsi" w:cstheme="minorBidi"/>
            <w:b w:val="0"/>
            <w:bCs w:val="0"/>
            <w:caps w:val="0"/>
            <w:noProof/>
            <w:kern w:val="2"/>
            <w:sz w:val="22"/>
            <w:szCs w:val="22"/>
            <w:lang w:val="sr-Latn-RS"/>
            <w14:ligatures w14:val="standardContextual"/>
          </w:rPr>
          <w:tab/>
        </w:r>
        <w:r w:rsidR="0022230C" w:rsidRPr="005015B5">
          <w:rPr>
            <w:rStyle w:val="Hyperlink"/>
            <w:noProof/>
            <w:lang w:val="sr-Latn-RS"/>
          </w:rPr>
          <w:t>Opis funkcionalnosti</w:t>
        </w:r>
        <w:r w:rsidR="0022230C" w:rsidRPr="005015B5">
          <w:rPr>
            <w:noProof/>
            <w:webHidden/>
            <w:lang w:val="sr-Latn-RS"/>
          </w:rPr>
          <w:tab/>
        </w:r>
        <w:r w:rsidR="0022230C" w:rsidRPr="005015B5">
          <w:rPr>
            <w:noProof/>
            <w:webHidden/>
            <w:lang w:val="sr-Latn-RS"/>
          </w:rPr>
          <w:fldChar w:fldCharType="begin"/>
        </w:r>
        <w:r w:rsidR="0022230C" w:rsidRPr="005015B5">
          <w:rPr>
            <w:noProof/>
            <w:webHidden/>
            <w:lang w:val="sr-Latn-RS"/>
          </w:rPr>
          <w:instrText xml:space="preserve"> PAGEREF _Toc152431724 \h </w:instrText>
        </w:r>
        <w:r w:rsidR="0022230C" w:rsidRPr="005015B5">
          <w:rPr>
            <w:noProof/>
            <w:webHidden/>
            <w:lang w:val="sr-Latn-RS"/>
          </w:rPr>
        </w:r>
        <w:r w:rsidR="0022230C" w:rsidRPr="005015B5">
          <w:rPr>
            <w:noProof/>
            <w:webHidden/>
            <w:lang w:val="sr-Latn-RS"/>
          </w:rPr>
          <w:fldChar w:fldCharType="separate"/>
        </w:r>
        <w:r w:rsidR="00B51431">
          <w:rPr>
            <w:noProof/>
            <w:webHidden/>
            <w:lang w:val="sr-Latn-RS"/>
          </w:rPr>
          <w:t>5</w:t>
        </w:r>
        <w:r w:rsidR="0022230C" w:rsidRPr="005015B5">
          <w:rPr>
            <w:noProof/>
            <w:webHidden/>
            <w:lang w:val="sr-Latn-RS"/>
          </w:rPr>
          <w:fldChar w:fldCharType="end"/>
        </w:r>
      </w:hyperlink>
    </w:p>
    <w:p w14:paraId="1592C52B" w14:textId="23760329" w:rsidR="0022230C" w:rsidRPr="005015B5"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14:ligatures w14:val="standardContextual"/>
        </w:rPr>
      </w:pPr>
      <w:hyperlink w:anchor="_Toc152431725" w:history="1">
        <w:r w:rsidR="0022230C" w:rsidRPr="005015B5">
          <w:rPr>
            <w:rStyle w:val="Hyperlink"/>
            <w:noProof/>
            <w:lang w:val="sr-Latn-RS"/>
          </w:rPr>
          <w:t>3.1.</w:t>
        </w:r>
        <w:r w:rsidR="0022230C" w:rsidRPr="005015B5">
          <w:rPr>
            <w:rFonts w:asciiTheme="minorHAnsi" w:eastAsiaTheme="minorEastAsia" w:hAnsiTheme="minorHAnsi" w:cstheme="minorBidi"/>
            <w:smallCaps w:val="0"/>
            <w:noProof/>
            <w:kern w:val="2"/>
            <w:sz w:val="22"/>
            <w:szCs w:val="22"/>
            <w:lang w:val="sr-Latn-RS"/>
            <w14:ligatures w14:val="standardContextual"/>
          </w:rPr>
          <w:tab/>
        </w:r>
        <w:r w:rsidR="0022230C" w:rsidRPr="005015B5">
          <w:rPr>
            <w:rStyle w:val="Hyperlink"/>
            <w:noProof/>
            <w:lang w:val="sr-Latn-RS"/>
          </w:rPr>
          <w:t>Prijavljivanje na sistem</w:t>
        </w:r>
        <w:r w:rsidR="0022230C" w:rsidRPr="005015B5">
          <w:rPr>
            <w:noProof/>
            <w:webHidden/>
            <w:lang w:val="sr-Latn-RS"/>
          </w:rPr>
          <w:tab/>
        </w:r>
        <w:r w:rsidR="0022230C" w:rsidRPr="005015B5">
          <w:rPr>
            <w:noProof/>
            <w:webHidden/>
            <w:lang w:val="sr-Latn-RS"/>
          </w:rPr>
          <w:fldChar w:fldCharType="begin"/>
        </w:r>
        <w:r w:rsidR="0022230C" w:rsidRPr="005015B5">
          <w:rPr>
            <w:noProof/>
            <w:webHidden/>
            <w:lang w:val="sr-Latn-RS"/>
          </w:rPr>
          <w:instrText xml:space="preserve"> PAGEREF _Toc152431725 \h </w:instrText>
        </w:r>
        <w:r w:rsidR="0022230C" w:rsidRPr="005015B5">
          <w:rPr>
            <w:noProof/>
            <w:webHidden/>
            <w:lang w:val="sr-Latn-RS"/>
          </w:rPr>
        </w:r>
        <w:r w:rsidR="0022230C" w:rsidRPr="005015B5">
          <w:rPr>
            <w:noProof/>
            <w:webHidden/>
            <w:lang w:val="sr-Latn-RS"/>
          </w:rPr>
          <w:fldChar w:fldCharType="separate"/>
        </w:r>
        <w:r w:rsidR="00B51431">
          <w:rPr>
            <w:noProof/>
            <w:webHidden/>
            <w:lang w:val="sr-Latn-RS"/>
          </w:rPr>
          <w:t>5</w:t>
        </w:r>
        <w:r w:rsidR="0022230C" w:rsidRPr="005015B5">
          <w:rPr>
            <w:noProof/>
            <w:webHidden/>
            <w:lang w:val="sr-Latn-RS"/>
          </w:rPr>
          <w:fldChar w:fldCharType="end"/>
        </w:r>
      </w:hyperlink>
    </w:p>
    <w:p w14:paraId="3AA2B99E" w14:textId="76552DF8" w:rsidR="0022230C" w:rsidRPr="005015B5"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14:ligatures w14:val="standardContextual"/>
        </w:rPr>
      </w:pPr>
      <w:hyperlink w:anchor="_Toc152431726" w:history="1">
        <w:r w:rsidR="0022230C" w:rsidRPr="005015B5">
          <w:rPr>
            <w:rStyle w:val="Hyperlink"/>
            <w:noProof/>
            <w:lang w:val="sr-Latn-RS"/>
          </w:rPr>
          <w:t>3.2.</w:t>
        </w:r>
        <w:r w:rsidR="0022230C" w:rsidRPr="005015B5">
          <w:rPr>
            <w:rFonts w:asciiTheme="minorHAnsi" w:eastAsiaTheme="minorEastAsia" w:hAnsiTheme="minorHAnsi" w:cstheme="minorBidi"/>
            <w:smallCaps w:val="0"/>
            <w:noProof/>
            <w:kern w:val="2"/>
            <w:sz w:val="22"/>
            <w:szCs w:val="22"/>
            <w:lang w:val="sr-Latn-RS"/>
            <w14:ligatures w14:val="standardContextual"/>
          </w:rPr>
          <w:tab/>
        </w:r>
        <w:r w:rsidR="0022230C" w:rsidRPr="005015B5">
          <w:rPr>
            <w:rStyle w:val="Hyperlink"/>
            <w:noProof/>
            <w:lang w:val="sr-Latn-RS"/>
          </w:rPr>
          <w:t>Odjava iz sistema</w:t>
        </w:r>
        <w:r w:rsidR="0022230C" w:rsidRPr="005015B5">
          <w:rPr>
            <w:noProof/>
            <w:webHidden/>
            <w:lang w:val="sr-Latn-RS"/>
          </w:rPr>
          <w:tab/>
        </w:r>
        <w:r w:rsidR="0022230C" w:rsidRPr="005015B5">
          <w:rPr>
            <w:noProof/>
            <w:webHidden/>
            <w:lang w:val="sr-Latn-RS"/>
          </w:rPr>
          <w:fldChar w:fldCharType="begin"/>
        </w:r>
        <w:r w:rsidR="0022230C" w:rsidRPr="005015B5">
          <w:rPr>
            <w:noProof/>
            <w:webHidden/>
            <w:lang w:val="sr-Latn-RS"/>
          </w:rPr>
          <w:instrText xml:space="preserve"> PAGEREF _Toc152431726 \h </w:instrText>
        </w:r>
        <w:r w:rsidR="0022230C" w:rsidRPr="005015B5">
          <w:rPr>
            <w:noProof/>
            <w:webHidden/>
            <w:lang w:val="sr-Latn-RS"/>
          </w:rPr>
        </w:r>
        <w:r w:rsidR="0022230C" w:rsidRPr="005015B5">
          <w:rPr>
            <w:noProof/>
            <w:webHidden/>
            <w:lang w:val="sr-Latn-RS"/>
          </w:rPr>
          <w:fldChar w:fldCharType="separate"/>
        </w:r>
        <w:r w:rsidR="00B51431">
          <w:rPr>
            <w:noProof/>
            <w:webHidden/>
            <w:lang w:val="sr-Latn-RS"/>
          </w:rPr>
          <w:t>5</w:t>
        </w:r>
        <w:r w:rsidR="0022230C" w:rsidRPr="005015B5">
          <w:rPr>
            <w:noProof/>
            <w:webHidden/>
            <w:lang w:val="sr-Latn-RS"/>
          </w:rPr>
          <w:fldChar w:fldCharType="end"/>
        </w:r>
      </w:hyperlink>
    </w:p>
    <w:p w14:paraId="0FB7C8AE" w14:textId="497C3C5D" w:rsidR="0022230C" w:rsidRPr="005015B5"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14:ligatures w14:val="standardContextual"/>
        </w:rPr>
      </w:pPr>
      <w:hyperlink w:anchor="_Toc152431727" w:history="1">
        <w:r w:rsidR="0022230C" w:rsidRPr="005015B5">
          <w:rPr>
            <w:rStyle w:val="Hyperlink"/>
            <w:noProof/>
            <w:lang w:val="sr-Latn-RS"/>
          </w:rPr>
          <w:t>3.3.</w:t>
        </w:r>
        <w:r w:rsidR="0022230C" w:rsidRPr="005015B5">
          <w:rPr>
            <w:rFonts w:asciiTheme="minorHAnsi" w:eastAsiaTheme="minorEastAsia" w:hAnsiTheme="minorHAnsi" w:cstheme="minorBidi"/>
            <w:smallCaps w:val="0"/>
            <w:noProof/>
            <w:kern w:val="2"/>
            <w:sz w:val="22"/>
            <w:szCs w:val="22"/>
            <w:lang w:val="sr-Latn-RS"/>
            <w14:ligatures w14:val="standardContextual"/>
          </w:rPr>
          <w:tab/>
        </w:r>
        <w:r w:rsidR="0022230C" w:rsidRPr="005015B5">
          <w:rPr>
            <w:rStyle w:val="Hyperlink"/>
            <w:noProof/>
            <w:lang w:val="sr-Latn-RS"/>
          </w:rPr>
          <w:t>Kreiranje korisnika</w:t>
        </w:r>
        <w:r w:rsidR="0022230C" w:rsidRPr="005015B5">
          <w:rPr>
            <w:noProof/>
            <w:webHidden/>
            <w:lang w:val="sr-Latn-RS"/>
          </w:rPr>
          <w:tab/>
        </w:r>
        <w:r w:rsidR="0022230C" w:rsidRPr="005015B5">
          <w:rPr>
            <w:noProof/>
            <w:webHidden/>
            <w:lang w:val="sr-Latn-RS"/>
          </w:rPr>
          <w:fldChar w:fldCharType="begin"/>
        </w:r>
        <w:r w:rsidR="0022230C" w:rsidRPr="005015B5">
          <w:rPr>
            <w:noProof/>
            <w:webHidden/>
            <w:lang w:val="sr-Latn-RS"/>
          </w:rPr>
          <w:instrText xml:space="preserve"> PAGEREF _Toc152431727 \h </w:instrText>
        </w:r>
        <w:r w:rsidR="0022230C" w:rsidRPr="005015B5">
          <w:rPr>
            <w:noProof/>
            <w:webHidden/>
            <w:lang w:val="sr-Latn-RS"/>
          </w:rPr>
        </w:r>
        <w:r w:rsidR="0022230C" w:rsidRPr="005015B5">
          <w:rPr>
            <w:noProof/>
            <w:webHidden/>
            <w:lang w:val="sr-Latn-RS"/>
          </w:rPr>
          <w:fldChar w:fldCharType="separate"/>
        </w:r>
        <w:r w:rsidR="00B51431">
          <w:rPr>
            <w:noProof/>
            <w:webHidden/>
            <w:lang w:val="sr-Latn-RS"/>
          </w:rPr>
          <w:t>5</w:t>
        </w:r>
        <w:r w:rsidR="0022230C" w:rsidRPr="005015B5">
          <w:rPr>
            <w:noProof/>
            <w:webHidden/>
            <w:lang w:val="sr-Latn-RS"/>
          </w:rPr>
          <w:fldChar w:fldCharType="end"/>
        </w:r>
      </w:hyperlink>
    </w:p>
    <w:p w14:paraId="189A6C5E" w14:textId="1F0DEFF6" w:rsidR="0022230C" w:rsidRPr="005015B5"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14:ligatures w14:val="standardContextual"/>
        </w:rPr>
      </w:pPr>
      <w:hyperlink w:anchor="_Toc152431728" w:history="1">
        <w:r w:rsidR="0022230C" w:rsidRPr="005015B5">
          <w:rPr>
            <w:rStyle w:val="Hyperlink"/>
            <w:noProof/>
            <w:lang w:val="sr-Latn-RS"/>
          </w:rPr>
          <w:t>3.4.</w:t>
        </w:r>
        <w:r w:rsidR="0022230C" w:rsidRPr="005015B5">
          <w:rPr>
            <w:rFonts w:asciiTheme="minorHAnsi" w:eastAsiaTheme="minorEastAsia" w:hAnsiTheme="minorHAnsi" w:cstheme="minorBidi"/>
            <w:smallCaps w:val="0"/>
            <w:noProof/>
            <w:kern w:val="2"/>
            <w:sz w:val="22"/>
            <w:szCs w:val="22"/>
            <w:lang w:val="sr-Latn-RS"/>
            <w14:ligatures w14:val="standardContextual"/>
          </w:rPr>
          <w:tab/>
        </w:r>
        <w:r w:rsidR="0022230C" w:rsidRPr="005015B5">
          <w:rPr>
            <w:rStyle w:val="Hyperlink"/>
            <w:noProof/>
            <w:lang w:val="sr-Latn-RS"/>
          </w:rPr>
          <w:t>Pregled ličnih podataka</w:t>
        </w:r>
        <w:r w:rsidR="0022230C" w:rsidRPr="005015B5">
          <w:rPr>
            <w:noProof/>
            <w:webHidden/>
            <w:lang w:val="sr-Latn-RS"/>
          </w:rPr>
          <w:tab/>
        </w:r>
        <w:r w:rsidR="0022230C" w:rsidRPr="005015B5">
          <w:rPr>
            <w:noProof/>
            <w:webHidden/>
            <w:lang w:val="sr-Latn-RS"/>
          </w:rPr>
          <w:fldChar w:fldCharType="begin"/>
        </w:r>
        <w:r w:rsidR="0022230C" w:rsidRPr="005015B5">
          <w:rPr>
            <w:noProof/>
            <w:webHidden/>
            <w:lang w:val="sr-Latn-RS"/>
          </w:rPr>
          <w:instrText xml:space="preserve"> PAGEREF _Toc152431728 \h </w:instrText>
        </w:r>
        <w:r w:rsidR="0022230C" w:rsidRPr="005015B5">
          <w:rPr>
            <w:noProof/>
            <w:webHidden/>
            <w:lang w:val="sr-Latn-RS"/>
          </w:rPr>
        </w:r>
        <w:r w:rsidR="0022230C" w:rsidRPr="005015B5">
          <w:rPr>
            <w:noProof/>
            <w:webHidden/>
            <w:lang w:val="sr-Latn-RS"/>
          </w:rPr>
          <w:fldChar w:fldCharType="separate"/>
        </w:r>
        <w:r w:rsidR="00B51431">
          <w:rPr>
            <w:noProof/>
            <w:webHidden/>
            <w:lang w:val="sr-Latn-RS"/>
          </w:rPr>
          <w:t>6</w:t>
        </w:r>
        <w:r w:rsidR="0022230C" w:rsidRPr="005015B5">
          <w:rPr>
            <w:noProof/>
            <w:webHidden/>
            <w:lang w:val="sr-Latn-RS"/>
          </w:rPr>
          <w:fldChar w:fldCharType="end"/>
        </w:r>
      </w:hyperlink>
    </w:p>
    <w:p w14:paraId="773C0B9E" w14:textId="542304F1" w:rsidR="0022230C" w:rsidRPr="005015B5"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14:ligatures w14:val="standardContextual"/>
        </w:rPr>
      </w:pPr>
      <w:hyperlink w:anchor="_Toc152431729" w:history="1">
        <w:r w:rsidR="0022230C" w:rsidRPr="005015B5">
          <w:rPr>
            <w:rStyle w:val="Hyperlink"/>
            <w:noProof/>
            <w:lang w:val="sr-Latn-RS"/>
          </w:rPr>
          <w:t>3.5.</w:t>
        </w:r>
        <w:r w:rsidR="0022230C" w:rsidRPr="005015B5">
          <w:rPr>
            <w:rFonts w:asciiTheme="minorHAnsi" w:eastAsiaTheme="minorEastAsia" w:hAnsiTheme="minorHAnsi" w:cstheme="minorBidi"/>
            <w:smallCaps w:val="0"/>
            <w:noProof/>
            <w:kern w:val="2"/>
            <w:sz w:val="22"/>
            <w:szCs w:val="22"/>
            <w:lang w:val="sr-Latn-RS"/>
            <w14:ligatures w14:val="standardContextual"/>
          </w:rPr>
          <w:tab/>
        </w:r>
        <w:r w:rsidR="0022230C" w:rsidRPr="005015B5">
          <w:rPr>
            <w:rStyle w:val="Hyperlink"/>
            <w:noProof/>
            <w:lang w:val="sr-Latn-RS"/>
          </w:rPr>
          <w:t>Izmena ličnih podataka</w:t>
        </w:r>
        <w:r w:rsidR="0022230C" w:rsidRPr="005015B5">
          <w:rPr>
            <w:noProof/>
            <w:webHidden/>
            <w:lang w:val="sr-Latn-RS"/>
          </w:rPr>
          <w:tab/>
        </w:r>
        <w:r w:rsidR="0022230C" w:rsidRPr="005015B5">
          <w:rPr>
            <w:noProof/>
            <w:webHidden/>
            <w:lang w:val="sr-Latn-RS"/>
          </w:rPr>
          <w:fldChar w:fldCharType="begin"/>
        </w:r>
        <w:r w:rsidR="0022230C" w:rsidRPr="005015B5">
          <w:rPr>
            <w:noProof/>
            <w:webHidden/>
            <w:lang w:val="sr-Latn-RS"/>
          </w:rPr>
          <w:instrText xml:space="preserve"> PAGEREF _Toc152431729 \h </w:instrText>
        </w:r>
        <w:r w:rsidR="0022230C" w:rsidRPr="005015B5">
          <w:rPr>
            <w:noProof/>
            <w:webHidden/>
            <w:lang w:val="sr-Latn-RS"/>
          </w:rPr>
        </w:r>
        <w:r w:rsidR="0022230C" w:rsidRPr="005015B5">
          <w:rPr>
            <w:noProof/>
            <w:webHidden/>
            <w:lang w:val="sr-Latn-RS"/>
          </w:rPr>
          <w:fldChar w:fldCharType="separate"/>
        </w:r>
        <w:r w:rsidR="00B51431">
          <w:rPr>
            <w:noProof/>
            <w:webHidden/>
            <w:lang w:val="sr-Latn-RS"/>
          </w:rPr>
          <w:t>6</w:t>
        </w:r>
        <w:r w:rsidR="0022230C" w:rsidRPr="005015B5">
          <w:rPr>
            <w:noProof/>
            <w:webHidden/>
            <w:lang w:val="sr-Latn-RS"/>
          </w:rPr>
          <w:fldChar w:fldCharType="end"/>
        </w:r>
      </w:hyperlink>
    </w:p>
    <w:p w14:paraId="55969273" w14:textId="26F32223" w:rsidR="0022230C" w:rsidRPr="005015B5"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14:ligatures w14:val="standardContextual"/>
        </w:rPr>
      </w:pPr>
      <w:hyperlink w:anchor="_Toc152431730" w:history="1">
        <w:r w:rsidR="0022230C" w:rsidRPr="005015B5">
          <w:rPr>
            <w:rStyle w:val="Hyperlink"/>
            <w:noProof/>
            <w:lang w:val="sr-Latn-RS"/>
          </w:rPr>
          <w:t>3.6.</w:t>
        </w:r>
        <w:r w:rsidR="0022230C" w:rsidRPr="005015B5">
          <w:rPr>
            <w:rFonts w:asciiTheme="minorHAnsi" w:eastAsiaTheme="minorEastAsia" w:hAnsiTheme="minorHAnsi" w:cstheme="minorBidi"/>
            <w:smallCaps w:val="0"/>
            <w:noProof/>
            <w:kern w:val="2"/>
            <w:sz w:val="22"/>
            <w:szCs w:val="22"/>
            <w:lang w:val="sr-Latn-RS"/>
            <w14:ligatures w14:val="standardContextual"/>
          </w:rPr>
          <w:tab/>
        </w:r>
        <w:r w:rsidR="0022230C" w:rsidRPr="005015B5">
          <w:rPr>
            <w:rStyle w:val="Hyperlink"/>
            <w:noProof/>
            <w:lang w:val="sr-Latn-RS"/>
          </w:rPr>
          <w:t>Promena lozinke</w:t>
        </w:r>
        <w:r w:rsidR="0022230C" w:rsidRPr="005015B5">
          <w:rPr>
            <w:noProof/>
            <w:webHidden/>
            <w:lang w:val="sr-Latn-RS"/>
          </w:rPr>
          <w:tab/>
        </w:r>
        <w:r w:rsidR="0022230C" w:rsidRPr="005015B5">
          <w:rPr>
            <w:noProof/>
            <w:webHidden/>
            <w:lang w:val="sr-Latn-RS"/>
          </w:rPr>
          <w:fldChar w:fldCharType="begin"/>
        </w:r>
        <w:r w:rsidR="0022230C" w:rsidRPr="005015B5">
          <w:rPr>
            <w:noProof/>
            <w:webHidden/>
            <w:lang w:val="sr-Latn-RS"/>
          </w:rPr>
          <w:instrText xml:space="preserve"> PAGEREF _Toc152431730 \h </w:instrText>
        </w:r>
        <w:r w:rsidR="0022230C" w:rsidRPr="005015B5">
          <w:rPr>
            <w:noProof/>
            <w:webHidden/>
            <w:lang w:val="sr-Latn-RS"/>
          </w:rPr>
        </w:r>
        <w:r w:rsidR="0022230C" w:rsidRPr="005015B5">
          <w:rPr>
            <w:noProof/>
            <w:webHidden/>
            <w:lang w:val="sr-Latn-RS"/>
          </w:rPr>
          <w:fldChar w:fldCharType="separate"/>
        </w:r>
        <w:r w:rsidR="00B51431">
          <w:rPr>
            <w:noProof/>
            <w:webHidden/>
            <w:lang w:val="sr-Latn-RS"/>
          </w:rPr>
          <w:t>6</w:t>
        </w:r>
        <w:r w:rsidR="0022230C" w:rsidRPr="005015B5">
          <w:rPr>
            <w:noProof/>
            <w:webHidden/>
            <w:lang w:val="sr-Latn-RS"/>
          </w:rPr>
          <w:fldChar w:fldCharType="end"/>
        </w:r>
      </w:hyperlink>
    </w:p>
    <w:p w14:paraId="0C7D2EE8" w14:textId="1310C597" w:rsidR="0022230C" w:rsidRPr="005015B5"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14:ligatures w14:val="standardContextual"/>
        </w:rPr>
      </w:pPr>
      <w:hyperlink w:anchor="_Toc152431731" w:history="1">
        <w:r w:rsidR="0022230C" w:rsidRPr="005015B5">
          <w:rPr>
            <w:rStyle w:val="Hyperlink"/>
            <w:noProof/>
            <w:lang w:val="sr-Latn-RS"/>
          </w:rPr>
          <w:t>3.7.</w:t>
        </w:r>
        <w:r w:rsidR="0022230C" w:rsidRPr="005015B5">
          <w:rPr>
            <w:rFonts w:asciiTheme="minorHAnsi" w:eastAsiaTheme="minorEastAsia" w:hAnsiTheme="minorHAnsi" w:cstheme="minorBidi"/>
            <w:smallCaps w:val="0"/>
            <w:noProof/>
            <w:kern w:val="2"/>
            <w:sz w:val="22"/>
            <w:szCs w:val="22"/>
            <w:lang w:val="sr-Latn-RS"/>
            <w14:ligatures w14:val="standardContextual"/>
          </w:rPr>
          <w:tab/>
        </w:r>
        <w:r w:rsidR="0022230C" w:rsidRPr="005015B5">
          <w:rPr>
            <w:rStyle w:val="Hyperlink"/>
            <w:noProof/>
            <w:lang w:val="sr-Latn-RS"/>
          </w:rPr>
          <w:t>Pregled promocija</w:t>
        </w:r>
        <w:r w:rsidR="0022230C" w:rsidRPr="005015B5">
          <w:rPr>
            <w:noProof/>
            <w:webHidden/>
            <w:lang w:val="sr-Latn-RS"/>
          </w:rPr>
          <w:tab/>
        </w:r>
        <w:r w:rsidR="0022230C" w:rsidRPr="005015B5">
          <w:rPr>
            <w:noProof/>
            <w:webHidden/>
            <w:lang w:val="sr-Latn-RS"/>
          </w:rPr>
          <w:fldChar w:fldCharType="begin"/>
        </w:r>
        <w:r w:rsidR="0022230C" w:rsidRPr="005015B5">
          <w:rPr>
            <w:noProof/>
            <w:webHidden/>
            <w:lang w:val="sr-Latn-RS"/>
          </w:rPr>
          <w:instrText xml:space="preserve"> PAGEREF _Toc152431731 \h </w:instrText>
        </w:r>
        <w:r w:rsidR="0022230C" w:rsidRPr="005015B5">
          <w:rPr>
            <w:noProof/>
            <w:webHidden/>
            <w:lang w:val="sr-Latn-RS"/>
          </w:rPr>
        </w:r>
        <w:r w:rsidR="0022230C" w:rsidRPr="005015B5">
          <w:rPr>
            <w:noProof/>
            <w:webHidden/>
            <w:lang w:val="sr-Latn-RS"/>
          </w:rPr>
          <w:fldChar w:fldCharType="separate"/>
        </w:r>
        <w:r w:rsidR="00B51431">
          <w:rPr>
            <w:noProof/>
            <w:webHidden/>
            <w:lang w:val="sr-Latn-RS"/>
          </w:rPr>
          <w:t>6</w:t>
        </w:r>
        <w:r w:rsidR="0022230C" w:rsidRPr="005015B5">
          <w:rPr>
            <w:noProof/>
            <w:webHidden/>
            <w:lang w:val="sr-Latn-RS"/>
          </w:rPr>
          <w:fldChar w:fldCharType="end"/>
        </w:r>
      </w:hyperlink>
    </w:p>
    <w:p w14:paraId="397D27B0" w14:textId="098FC4BA" w:rsidR="0022230C" w:rsidRPr="005015B5"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14:ligatures w14:val="standardContextual"/>
        </w:rPr>
      </w:pPr>
      <w:hyperlink w:anchor="_Toc152431732" w:history="1">
        <w:r w:rsidR="0022230C" w:rsidRPr="005015B5">
          <w:rPr>
            <w:rStyle w:val="Hyperlink"/>
            <w:noProof/>
            <w:lang w:val="sr-Latn-RS"/>
          </w:rPr>
          <w:t>3.8.</w:t>
        </w:r>
        <w:r w:rsidR="0022230C" w:rsidRPr="005015B5">
          <w:rPr>
            <w:rFonts w:asciiTheme="minorHAnsi" w:eastAsiaTheme="minorEastAsia" w:hAnsiTheme="minorHAnsi" w:cstheme="minorBidi"/>
            <w:smallCaps w:val="0"/>
            <w:noProof/>
            <w:kern w:val="2"/>
            <w:sz w:val="22"/>
            <w:szCs w:val="22"/>
            <w:lang w:val="sr-Latn-RS"/>
            <w14:ligatures w14:val="standardContextual"/>
          </w:rPr>
          <w:tab/>
        </w:r>
        <w:r w:rsidR="0022230C" w:rsidRPr="005015B5">
          <w:rPr>
            <w:rStyle w:val="Hyperlink"/>
            <w:noProof/>
            <w:lang w:val="sr-Latn-RS"/>
          </w:rPr>
          <w:t>Pregled obaveštenja</w:t>
        </w:r>
        <w:r w:rsidR="0022230C" w:rsidRPr="005015B5">
          <w:rPr>
            <w:noProof/>
            <w:webHidden/>
            <w:lang w:val="sr-Latn-RS"/>
          </w:rPr>
          <w:tab/>
        </w:r>
        <w:r w:rsidR="0022230C" w:rsidRPr="005015B5">
          <w:rPr>
            <w:noProof/>
            <w:webHidden/>
            <w:lang w:val="sr-Latn-RS"/>
          </w:rPr>
          <w:fldChar w:fldCharType="begin"/>
        </w:r>
        <w:r w:rsidR="0022230C" w:rsidRPr="005015B5">
          <w:rPr>
            <w:noProof/>
            <w:webHidden/>
            <w:lang w:val="sr-Latn-RS"/>
          </w:rPr>
          <w:instrText xml:space="preserve"> PAGEREF _Toc152431732 \h </w:instrText>
        </w:r>
        <w:r w:rsidR="0022230C" w:rsidRPr="005015B5">
          <w:rPr>
            <w:noProof/>
            <w:webHidden/>
            <w:lang w:val="sr-Latn-RS"/>
          </w:rPr>
        </w:r>
        <w:r w:rsidR="0022230C" w:rsidRPr="005015B5">
          <w:rPr>
            <w:noProof/>
            <w:webHidden/>
            <w:lang w:val="sr-Latn-RS"/>
          </w:rPr>
          <w:fldChar w:fldCharType="separate"/>
        </w:r>
        <w:r w:rsidR="00B51431">
          <w:rPr>
            <w:noProof/>
            <w:webHidden/>
            <w:lang w:val="sr-Latn-RS"/>
          </w:rPr>
          <w:t>7</w:t>
        </w:r>
        <w:r w:rsidR="0022230C" w:rsidRPr="005015B5">
          <w:rPr>
            <w:noProof/>
            <w:webHidden/>
            <w:lang w:val="sr-Latn-RS"/>
          </w:rPr>
          <w:fldChar w:fldCharType="end"/>
        </w:r>
      </w:hyperlink>
    </w:p>
    <w:p w14:paraId="116867A1" w14:textId="61D69626" w:rsidR="0022230C" w:rsidRPr="005015B5"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14:ligatures w14:val="standardContextual"/>
        </w:rPr>
      </w:pPr>
      <w:hyperlink w:anchor="_Toc152431733" w:history="1">
        <w:r w:rsidR="0022230C" w:rsidRPr="005015B5">
          <w:rPr>
            <w:rStyle w:val="Hyperlink"/>
            <w:noProof/>
            <w:lang w:val="sr-Latn-RS"/>
          </w:rPr>
          <w:t>3.9.</w:t>
        </w:r>
        <w:r w:rsidR="0022230C" w:rsidRPr="005015B5">
          <w:rPr>
            <w:rFonts w:asciiTheme="minorHAnsi" w:eastAsiaTheme="minorEastAsia" w:hAnsiTheme="minorHAnsi" w:cstheme="minorBidi"/>
            <w:smallCaps w:val="0"/>
            <w:noProof/>
            <w:kern w:val="2"/>
            <w:sz w:val="22"/>
            <w:szCs w:val="22"/>
            <w:lang w:val="sr-Latn-RS"/>
            <w14:ligatures w14:val="standardContextual"/>
          </w:rPr>
          <w:tab/>
        </w:r>
        <w:r w:rsidR="0022230C" w:rsidRPr="005015B5">
          <w:rPr>
            <w:rStyle w:val="Hyperlink"/>
            <w:noProof/>
            <w:lang w:val="sr-Latn-RS"/>
          </w:rPr>
          <w:t>Pregled proizvoda poslastičarnice</w:t>
        </w:r>
        <w:r w:rsidR="0022230C" w:rsidRPr="005015B5">
          <w:rPr>
            <w:noProof/>
            <w:webHidden/>
            <w:lang w:val="sr-Latn-RS"/>
          </w:rPr>
          <w:tab/>
        </w:r>
        <w:r w:rsidR="0022230C" w:rsidRPr="005015B5">
          <w:rPr>
            <w:noProof/>
            <w:webHidden/>
            <w:lang w:val="sr-Latn-RS"/>
          </w:rPr>
          <w:fldChar w:fldCharType="begin"/>
        </w:r>
        <w:r w:rsidR="0022230C" w:rsidRPr="005015B5">
          <w:rPr>
            <w:noProof/>
            <w:webHidden/>
            <w:lang w:val="sr-Latn-RS"/>
          </w:rPr>
          <w:instrText xml:space="preserve"> PAGEREF _Toc152431733 \h </w:instrText>
        </w:r>
        <w:r w:rsidR="0022230C" w:rsidRPr="005015B5">
          <w:rPr>
            <w:noProof/>
            <w:webHidden/>
            <w:lang w:val="sr-Latn-RS"/>
          </w:rPr>
        </w:r>
        <w:r w:rsidR="0022230C" w:rsidRPr="005015B5">
          <w:rPr>
            <w:noProof/>
            <w:webHidden/>
            <w:lang w:val="sr-Latn-RS"/>
          </w:rPr>
          <w:fldChar w:fldCharType="separate"/>
        </w:r>
        <w:r w:rsidR="00B51431">
          <w:rPr>
            <w:noProof/>
            <w:webHidden/>
            <w:lang w:val="sr-Latn-RS"/>
          </w:rPr>
          <w:t>7</w:t>
        </w:r>
        <w:r w:rsidR="0022230C" w:rsidRPr="005015B5">
          <w:rPr>
            <w:noProof/>
            <w:webHidden/>
            <w:lang w:val="sr-Latn-RS"/>
          </w:rPr>
          <w:fldChar w:fldCharType="end"/>
        </w:r>
      </w:hyperlink>
    </w:p>
    <w:p w14:paraId="6D5C330C" w14:textId="5B7E3C70" w:rsidR="0022230C" w:rsidRPr="005015B5"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14:ligatures w14:val="standardContextual"/>
        </w:rPr>
      </w:pPr>
      <w:hyperlink w:anchor="_Toc152431734" w:history="1">
        <w:r w:rsidR="0022230C" w:rsidRPr="005015B5">
          <w:rPr>
            <w:rStyle w:val="Hyperlink"/>
            <w:noProof/>
            <w:lang w:val="sr-Latn-RS"/>
          </w:rPr>
          <w:t>3.10.</w:t>
        </w:r>
        <w:r w:rsidR="0022230C" w:rsidRPr="005015B5">
          <w:rPr>
            <w:rFonts w:asciiTheme="minorHAnsi" w:eastAsiaTheme="minorEastAsia" w:hAnsiTheme="minorHAnsi" w:cstheme="minorBidi"/>
            <w:smallCaps w:val="0"/>
            <w:noProof/>
            <w:kern w:val="2"/>
            <w:sz w:val="22"/>
            <w:szCs w:val="22"/>
            <w:lang w:val="sr-Latn-RS"/>
            <w14:ligatures w14:val="standardContextual"/>
          </w:rPr>
          <w:tab/>
        </w:r>
        <w:r w:rsidR="0022230C" w:rsidRPr="005015B5">
          <w:rPr>
            <w:rStyle w:val="Hyperlink"/>
            <w:noProof/>
            <w:lang w:val="sr-Latn-RS"/>
          </w:rPr>
          <w:t>Pregled pojedinačnog proizvoda</w:t>
        </w:r>
        <w:r w:rsidR="0022230C" w:rsidRPr="005015B5">
          <w:rPr>
            <w:noProof/>
            <w:webHidden/>
            <w:lang w:val="sr-Latn-RS"/>
          </w:rPr>
          <w:tab/>
        </w:r>
        <w:r w:rsidR="0022230C" w:rsidRPr="005015B5">
          <w:rPr>
            <w:noProof/>
            <w:webHidden/>
            <w:lang w:val="sr-Latn-RS"/>
          </w:rPr>
          <w:fldChar w:fldCharType="begin"/>
        </w:r>
        <w:r w:rsidR="0022230C" w:rsidRPr="005015B5">
          <w:rPr>
            <w:noProof/>
            <w:webHidden/>
            <w:lang w:val="sr-Latn-RS"/>
          </w:rPr>
          <w:instrText xml:space="preserve"> PAGEREF _Toc152431734 \h </w:instrText>
        </w:r>
        <w:r w:rsidR="0022230C" w:rsidRPr="005015B5">
          <w:rPr>
            <w:noProof/>
            <w:webHidden/>
            <w:lang w:val="sr-Latn-RS"/>
          </w:rPr>
        </w:r>
        <w:r w:rsidR="0022230C" w:rsidRPr="005015B5">
          <w:rPr>
            <w:noProof/>
            <w:webHidden/>
            <w:lang w:val="sr-Latn-RS"/>
          </w:rPr>
          <w:fldChar w:fldCharType="separate"/>
        </w:r>
        <w:r w:rsidR="00B51431">
          <w:rPr>
            <w:noProof/>
            <w:webHidden/>
            <w:lang w:val="sr-Latn-RS"/>
          </w:rPr>
          <w:t>7</w:t>
        </w:r>
        <w:r w:rsidR="0022230C" w:rsidRPr="005015B5">
          <w:rPr>
            <w:noProof/>
            <w:webHidden/>
            <w:lang w:val="sr-Latn-RS"/>
          </w:rPr>
          <w:fldChar w:fldCharType="end"/>
        </w:r>
      </w:hyperlink>
    </w:p>
    <w:p w14:paraId="051F4FF8" w14:textId="28AD41D8" w:rsidR="0022230C" w:rsidRPr="005015B5"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14:ligatures w14:val="standardContextual"/>
        </w:rPr>
      </w:pPr>
      <w:hyperlink w:anchor="_Toc152431735" w:history="1">
        <w:r w:rsidR="0022230C" w:rsidRPr="005015B5">
          <w:rPr>
            <w:rStyle w:val="Hyperlink"/>
            <w:noProof/>
            <w:lang w:val="sr-Latn-RS"/>
          </w:rPr>
          <w:t>3.11.</w:t>
        </w:r>
        <w:r w:rsidR="0022230C" w:rsidRPr="005015B5">
          <w:rPr>
            <w:rFonts w:asciiTheme="minorHAnsi" w:eastAsiaTheme="minorEastAsia" w:hAnsiTheme="minorHAnsi" w:cstheme="minorBidi"/>
            <w:smallCaps w:val="0"/>
            <w:noProof/>
            <w:kern w:val="2"/>
            <w:sz w:val="22"/>
            <w:szCs w:val="22"/>
            <w:lang w:val="sr-Latn-RS"/>
            <w14:ligatures w14:val="standardContextual"/>
          </w:rPr>
          <w:tab/>
        </w:r>
        <w:r w:rsidR="0022230C" w:rsidRPr="005015B5">
          <w:rPr>
            <w:rStyle w:val="Hyperlink"/>
            <w:noProof/>
            <w:lang w:val="sr-Latn-RS"/>
          </w:rPr>
          <w:t>Pregled komentara za  odabrani proizvod</w:t>
        </w:r>
        <w:r w:rsidR="0022230C" w:rsidRPr="005015B5">
          <w:rPr>
            <w:noProof/>
            <w:webHidden/>
            <w:lang w:val="sr-Latn-RS"/>
          </w:rPr>
          <w:tab/>
        </w:r>
        <w:r w:rsidR="0022230C" w:rsidRPr="005015B5">
          <w:rPr>
            <w:noProof/>
            <w:webHidden/>
            <w:lang w:val="sr-Latn-RS"/>
          </w:rPr>
          <w:fldChar w:fldCharType="begin"/>
        </w:r>
        <w:r w:rsidR="0022230C" w:rsidRPr="005015B5">
          <w:rPr>
            <w:noProof/>
            <w:webHidden/>
            <w:lang w:val="sr-Latn-RS"/>
          </w:rPr>
          <w:instrText xml:space="preserve"> PAGEREF _Toc152431735 \h </w:instrText>
        </w:r>
        <w:r w:rsidR="0022230C" w:rsidRPr="005015B5">
          <w:rPr>
            <w:noProof/>
            <w:webHidden/>
            <w:lang w:val="sr-Latn-RS"/>
          </w:rPr>
        </w:r>
        <w:r w:rsidR="0022230C" w:rsidRPr="005015B5">
          <w:rPr>
            <w:noProof/>
            <w:webHidden/>
            <w:lang w:val="sr-Latn-RS"/>
          </w:rPr>
          <w:fldChar w:fldCharType="separate"/>
        </w:r>
        <w:r w:rsidR="00B51431">
          <w:rPr>
            <w:noProof/>
            <w:webHidden/>
            <w:lang w:val="sr-Latn-RS"/>
          </w:rPr>
          <w:t>7</w:t>
        </w:r>
        <w:r w:rsidR="0022230C" w:rsidRPr="005015B5">
          <w:rPr>
            <w:noProof/>
            <w:webHidden/>
            <w:lang w:val="sr-Latn-RS"/>
          </w:rPr>
          <w:fldChar w:fldCharType="end"/>
        </w:r>
      </w:hyperlink>
    </w:p>
    <w:p w14:paraId="1D4B9345" w14:textId="042F3F2D" w:rsidR="0022230C" w:rsidRPr="005015B5"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14:ligatures w14:val="standardContextual"/>
        </w:rPr>
      </w:pPr>
      <w:hyperlink w:anchor="_Toc152431736" w:history="1">
        <w:r w:rsidR="0022230C" w:rsidRPr="005015B5">
          <w:rPr>
            <w:rStyle w:val="Hyperlink"/>
            <w:noProof/>
            <w:lang w:val="sr-Latn-RS"/>
          </w:rPr>
          <w:t>3.12.</w:t>
        </w:r>
        <w:r w:rsidR="0022230C" w:rsidRPr="005015B5">
          <w:rPr>
            <w:rFonts w:asciiTheme="minorHAnsi" w:eastAsiaTheme="minorEastAsia" w:hAnsiTheme="minorHAnsi" w:cstheme="minorBidi"/>
            <w:smallCaps w:val="0"/>
            <w:noProof/>
            <w:kern w:val="2"/>
            <w:sz w:val="22"/>
            <w:szCs w:val="22"/>
            <w:lang w:val="sr-Latn-RS"/>
            <w14:ligatures w14:val="standardContextual"/>
          </w:rPr>
          <w:tab/>
        </w:r>
        <w:r w:rsidR="0022230C" w:rsidRPr="005015B5">
          <w:rPr>
            <w:rStyle w:val="Hyperlink"/>
            <w:noProof/>
            <w:lang w:val="sr-Latn-RS"/>
          </w:rPr>
          <w:t>Unos komentara o proizvodu</w:t>
        </w:r>
        <w:r w:rsidR="0022230C" w:rsidRPr="005015B5">
          <w:rPr>
            <w:noProof/>
            <w:webHidden/>
            <w:lang w:val="sr-Latn-RS"/>
          </w:rPr>
          <w:tab/>
        </w:r>
        <w:r w:rsidR="0022230C" w:rsidRPr="005015B5">
          <w:rPr>
            <w:noProof/>
            <w:webHidden/>
            <w:lang w:val="sr-Latn-RS"/>
          </w:rPr>
          <w:fldChar w:fldCharType="begin"/>
        </w:r>
        <w:r w:rsidR="0022230C" w:rsidRPr="005015B5">
          <w:rPr>
            <w:noProof/>
            <w:webHidden/>
            <w:lang w:val="sr-Latn-RS"/>
          </w:rPr>
          <w:instrText xml:space="preserve"> PAGEREF _Toc152431736 \h </w:instrText>
        </w:r>
        <w:r w:rsidR="0022230C" w:rsidRPr="005015B5">
          <w:rPr>
            <w:noProof/>
            <w:webHidden/>
            <w:lang w:val="sr-Latn-RS"/>
          </w:rPr>
        </w:r>
        <w:r w:rsidR="0022230C" w:rsidRPr="005015B5">
          <w:rPr>
            <w:noProof/>
            <w:webHidden/>
            <w:lang w:val="sr-Latn-RS"/>
          </w:rPr>
          <w:fldChar w:fldCharType="separate"/>
        </w:r>
        <w:r w:rsidR="00B51431">
          <w:rPr>
            <w:noProof/>
            <w:webHidden/>
            <w:lang w:val="sr-Latn-RS"/>
          </w:rPr>
          <w:t>7</w:t>
        </w:r>
        <w:r w:rsidR="0022230C" w:rsidRPr="005015B5">
          <w:rPr>
            <w:noProof/>
            <w:webHidden/>
            <w:lang w:val="sr-Latn-RS"/>
          </w:rPr>
          <w:fldChar w:fldCharType="end"/>
        </w:r>
      </w:hyperlink>
    </w:p>
    <w:p w14:paraId="775D7E0D" w14:textId="7DC0C9CA" w:rsidR="0022230C" w:rsidRPr="005015B5"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14:ligatures w14:val="standardContextual"/>
        </w:rPr>
      </w:pPr>
      <w:hyperlink w:anchor="_Toc152431737" w:history="1">
        <w:r w:rsidR="0022230C" w:rsidRPr="005015B5">
          <w:rPr>
            <w:rStyle w:val="Hyperlink"/>
            <w:noProof/>
            <w:lang w:val="sr-Latn-RS"/>
          </w:rPr>
          <w:t>3.13.</w:t>
        </w:r>
        <w:r w:rsidR="0022230C" w:rsidRPr="005015B5">
          <w:rPr>
            <w:rFonts w:asciiTheme="minorHAnsi" w:eastAsiaTheme="minorEastAsia" w:hAnsiTheme="minorHAnsi" w:cstheme="minorBidi"/>
            <w:smallCaps w:val="0"/>
            <w:noProof/>
            <w:kern w:val="2"/>
            <w:sz w:val="22"/>
            <w:szCs w:val="22"/>
            <w:lang w:val="sr-Latn-RS"/>
            <w14:ligatures w14:val="standardContextual"/>
          </w:rPr>
          <w:tab/>
        </w:r>
        <w:r w:rsidR="0022230C" w:rsidRPr="005015B5">
          <w:rPr>
            <w:rStyle w:val="Hyperlink"/>
            <w:noProof/>
            <w:lang w:val="sr-Latn-RS"/>
          </w:rPr>
          <w:t>Dodavanje proizvoda u korpu</w:t>
        </w:r>
        <w:r w:rsidR="0022230C" w:rsidRPr="005015B5">
          <w:rPr>
            <w:noProof/>
            <w:webHidden/>
            <w:lang w:val="sr-Latn-RS"/>
          </w:rPr>
          <w:tab/>
        </w:r>
        <w:r w:rsidR="0022230C" w:rsidRPr="005015B5">
          <w:rPr>
            <w:noProof/>
            <w:webHidden/>
            <w:lang w:val="sr-Latn-RS"/>
          </w:rPr>
          <w:fldChar w:fldCharType="begin"/>
        </w:r>
        <w:r w:rsidR="0022230C" w:rsidRPr="005015B5">
          <w:rPr>
            <w:noProof/>
            <w:webHidden/>
            <w:lang w:val="sr-Latn-RS"/>
          </w:rPr>
          <w:instrText xml:space="preserve"> PAGEREF _Toc152431737 \h </w:instrText>
        </w:r>
        <w:r w:rsidR="0022230C" w:rsidRPr="005015B5">
          <w:rPr>
            <w:noProof/>
            <w:webHidden/>
            <w:lang w:val="sr-Latn-RS"/>
          </w:rPr>
        </w:r>
        <w:r w:rsidR="0022230C" w:rsidRPr="005015B5">
          <w:rPr>
            <w:noProof/>
            <w:webHidden/>
            <w:lang w:val="sr-Latn-RS"/>
          </w:rPr>
          <w:fldChar w:fldCharType="separate"/>
        </w:r>
        <w:r w:rsidR="00B51431">
          <w:rPr>
            <w:noProof/>
            <w:webHidden/>
            <w:lang w:val="sr-Latn-RS"/>
          </w:rPr>
          <w:t>8</w:t>
        </w:r>
        <w:r w:rsidR="0022230C" w:rsidRPr="005015B5">
          <w:rPr>
            <w:noProof/>
            <w:webHidden/>
            <w:lang w:val="sr-Latn-RS"/>
          </w:rPr>
          <w:fldChar w:fldCharType="end"/>
        </w:r>
      </w:hyperlink>
    </w:p>
    <w:p w14:paraId="58B9BD92" w14:textId="6CD3BA22" w:rsidR="0022230C" w:rsidRPr="005015B5"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14:ligatures w14:val="standardContextual"/>
        </w:rPr>
      </w:pPr>
      <w:hyperlink w:anchor="_Toc152431738" w:history="1">
        <w:r w:rsidR="0022230C" w:rsidRPr="005015B5">
          <w:rPr>
            <w:rStyle w:val="Hyperlink"/>
            <w:noProof/>
            <w:lang w:val="sr-Latn-RS"/>
          </w:rPr>
          <w:t>3.14.</w:t>
        </w:r>
        <w:r w:rsidR="0022230C" w:rsidRPr="005015B5">
          <w:rPr>
            <w:rFonts w:asciiTheme="minorHAnsi" w:eastAsiaTheme="minorEastAsia" w:hAnsiTheme="minorHAnsi" w:cstheme="minorBidi"/>
            <w:smallCaps w:val="0"/>
            <w:noProof/>
            <w:kern w:val="2"/>
            <w:sz w:val="22"/>
            <w:szCs w:val="22"/>
            <w:lang w:val="sr-Latn-RS"/>
            <w14:ligatures w14:val="standardContextual"/>
          </w:rPr>
          <w:tab/>
        </w:r>
        <w:r w:rsidR="0022230C" w:rsidRPr="005015B5">
          <w:rPr>
            <w:rStyle w:val="Hyperlink"/>
            <w:noProof/>
            <w:lang w:val="sr-Latn-RS"/>
          </w:rPr>
          <w:t>Pregled sadržaja korpe</w:t>
        </w:r>
        <w:r w:rsidR="0022230C" w:rsidRPr="005015B5">
          <w:rPr>
            <w:noProof/>
            <w:webHidden/>
            <w:lang w:val="sr-Latn-RS"/>
          </w:rPr>
          <w:tab/>
        </w:r>
        <w:r w:rsidR="0022230C" w:rsidRPr="005015B5">
          <w:rPr>
            <w:noProof/>
            <w:webHidden/>
            <w:lang w:val="sr-Latn-RS"/>
          </w:rPr>
          <w:fldChar w:fldCharType="begin"/>
        </w:r>
        <w:r w:rsidR="0022230C" w:rsidRPr="005015B5">
          <w:rPr>
            <w:noProof/>
            <w:webHidden/>
            <w:lang w:val="sr-Latn-RS"/>
          </w:rPr>
          <w:instrText xml:space="preserve"> PAGEREF _Toc152431738 \h </w:instrText>
        </w:r>
        <w:r w:rsidR="0022230C" w:rsidRPr="005015B5">
          <w:rPr>
            <w:noProof/>
            <w:webHidden/>
            <w:lang w:val="sr-Latn-RS"/>
          </w:rPr>
        </w:r>
        <w:r w:rsidR="0022230C" w:rsidRPr="005015B5">
          <w:rPr>
            <w:noProof/>
            <w:webHidden/>
            <w:lang w:val="sr-Latn-RS"/>
          </w:rPr>
          <w:fldChar w:fldCharType="separate"/>
        </w:r>
        <w:r w:rsidR="00B51431">
          <w:rPr>
            <w:noProof/>
            <w:webHidden/>
            <w:lang w:val="sr-Latn-RS"/>
          </w:rPr>
          <w:t>8</w:t>
        </w:r>
        <w:r w:rsidR="0022230C" w:rsidRPr="005015B5">
          <w:rPr>
            <w:noProof/>
            <w:webHidden/>
            <w:lang w:val="sr-Latn-RS"/>
          </w:rPr>
          <w:fldChar w:fldCharType="end"/>
        </w:r>
      </w:hyperlink>
    </w:p>
    <w:p w14:paraId="68AA65D3" w14:textId="292177EB" w:rsidR="0022230C" w:rsidRPr="005015B5"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14:ligatures w14:val="standardContextual"/>
        </w:rPr>
      </w:pPr>
      <w:hyperlink w:anchor="_Toc152431739" w:history="1">
        <w:r w:rsidR="0022230C" w:rsidRPr="005015B5">
          <w:rPr>
            <w:rStyle w:val="Hyperlink"/>
            <w:noProof/>
            <w:lang w:val="sr-Latn-RS"/>
          </w:rPr>
          <w:t>3.15.</w:t>
        </w:r>
        <w:r w:rsidR="0022230C" w:rsidRPr="005015B5">
          <w:rPr>
            <w:rFonts w:asciiTheme="minorHAnsi" w:eastAsiaTheme="minorEastAsia" w:hAnsiTheme="minorHAnsi" w:cstheme="minorBidi"/>
            <w:smallCaps w:val="0"/>
            <w:noProof/>
            <w:kern w:val="2"/>
            <w:sz w:val="22"/>
            <w:szCs w:val="22"/>
            <w:lang w:val="sr-Latn-RS"/>
            <w14:ligatures w14:val="standardContextual"/>
          </w:rPr>
          <w:tab/>
        </w:r>
        <w:r w:rsidR="0022230C" w:rsidRPr="005015B5">
          <w:rPr>
            <w:rStyle w:val="Hyperlink"/>
            <w:noProof/>
            <w:lang w:val="sr-Latn-RS"/>
          </w:rPr>
          <w:t>Uklanjanje proizvoda iz korpe.</w:t>
        </w:r>
        <w:r w:rsidR="0022230C" w:rsidRPr="005015B5">
          <w:rPr>
            <w:noProof/>
            <w:webHidden/>
            <w:lang w:val="sr-Latn-RS"/>
          </w:rPr>
          <w:tab/>
        </w:r>
        <w:r w:rsidR="0022230C" w:rsidRPr="005015B5">
          <w:rPr>
            <w:noProof/>
            <w:webHidden/>
            <w:lang w:val="sr-Latn-RS"/>
          </w:rPr>
          <w:fldChar w:fldCharType="begin"/>
        </w:r>
        <w:r w:rsidR="0022230C" w:rsidRPr="005015B5">
          <w:rPr>
            <w:noProof/>
            <w:webHidden/>
            <w:lang w:val="sr-Latn-RS"/>
          </w:rPr>
          <w:instrText xml:space="preserve"> PAGEREF _Toc152431739 \h </w:instrText>
        </w:r>
        <w:r w:rsidR="0022230C" w:rsidRPr="005015B5">
          <w:rPr>
            <w:noProof/>
            <w:webHidden/>
            <w:lang w:val="sr-Latn-RS"/>
          </w:rPr>
        </w:r>
        <w:r w:rsidR="0022230C" w:rsidRPr="005015B5">
          <w:rPr>
            <w:noProof/>
            <w:webHidden/>
            <w:lang w:val="sr-Latn-RS"/>
          </w:rPr>
          <w:fldChar w:fldCharType="separate"/>
        </w:r>
        <w:r w:rsidR="00B51431">
          <w:rPr>
            <w:noProof/>
            <w:webHidden/>
            <w:lang w:val="sr-Latn-RS"/>
          </w:rPr>
          <w:t>8</w:t>
        </w:r>
        <w:r w:rsidR="0022230C" w:rsidRPr="005015B5">
          <w:rPr>
            <w:noProof/>
            <w:webHidden/>
            <w:lang w:val="sr-Latn-RS"/>
          </w:rPr>
          <w:fldChar w:fldCharType="end"/>
        </w:r>
      </w:hyperlink>
    </w:p>
    <w:p w14:paraId="6C113D0C" w14:textId="640AC9A1" w:rsidR="0022230C" w:rsidRPr="005015B5"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14:ligatures w14:val="standardContextual"/>
        </w:rPr>
      </w:pPr>
      <w:hyperlink w:anchor="_Toc152431740" w:history="1">
        <w:r w:rsidR="0022230C" w:rsidRPr="005015B5">
          <w:rPr>
            <w:rStyle w:val="Hyperlink"/>
            <w:noProof/>
            <w:lang w:val="sr-Latn-RS"/>
          </w:rPr>
          <w:t>3.16.</w:t>
        </w:r>
        <w:r w:rsidR="0022230C" w:rsidRPr="005015B5">
          <w:rPr>
            <w:rFonts w:asciiTheme="minorHAnsi" w:eastAsiaTheme="minorEastAsia" w:hAnsiTheme="minorHAnsi" w:cstheme="minorBidi"/>
            <w:smallCaps w:val="0"/>
            <w:noProof/>
            <w:kern w:val="2"/>
            <w:sz w:val="22"/>
            <w:szCs w:val="22"/>
            <w:lang w:val="sr-Latn-RS"/>
            <w14:ligatures w14:val="standardContextual"/>
          </w:rPr>
          <w:tab/>
        </w:r>
        <w:r w:rsidR="0022230C" w:rsidRPr="005015B5">
          <w:rPr>
            <w:rStyle w:val="Hyperlink"/>
            <w:noProof/>
            <w:lang w:val="sr-Latn-RS"/>
          </w:rPr>
          <w:t>Potvrda narudžbine</w:t>
        </w:r>
        <w:r w:rsidR="0022230C" w:rsidRPr="005015B5">
          <w:rPr>
            <w:noProof/>
            <w:webHidden/>
            <w:lang w:val="sr-Latn-RS"/>
          </w:rPr>
          <w:tab/>
        </w:r>
        <w:r w:rsidR="0022230C" w:rsidRPr="005015B5">
          <w:rPr>
            <w:noProof/>
            <w:webHidden/>
            <w:lang w:val="sr-Latn-RS"/>
          </w:rPr>
          <w:fldChar w:fldCharType="begin"/>
        </w:r>
        <w:r w:rsidR="0022230C" w:rsidRPr="005015B5">
          <w:rPr>
            <w:noProof/>
            <w:webHidden/>
            <w:lang w:val="sr-Latn-RS"/>
          </w:rPr>
          <w:instrText xml:space="preserve"> PAGEREF _Toc152431740 \h </w:instrText>
        </w:r>
        <w:r w:rsidR="0022230C" w:rsidRPr="005015B5">
          <w:rPr>
            <w:noProof/>
            <w:webHidden/>
            <w:lang w:val="sr-Latn-RS"/>
          </w:rPr>
        </w:r>
        <w:r w:rsidR="0022230C" w:rsidRPr="005015B5">
          <w:rPr>
            <w:noProof/>
            <w:webHidden/>
            <w:lang w:val="sr-Latn-RS"/>
          </w:rPr>
          <w:fldChar w:fldCharType="separate"/>
        </w:r>
        <w:r w:rsidR="00B51431">
          <w:rPr>
            <w:noProof/>
            <w:webHidden/>
            <w:lang w:val="sr-Latn-RS"/>
          </w:rPr>
          <w:t>8</w:t>
        </w:r>
        <w:r w:rsidR="0022230C" w:rsidRPr="005015B5">
          <w:rPr>
            <w:noProof/>
            <w:webHidden/>
            <w:lang w:val="sr-Latn-RS"/>
          </w:rPr>
          <w:fldChar w:fldCharType="end"/>
        </w:r>
      </w:hyperlink>
    </w:p>
    <w:p w14:paraId="6C5FD6B0" w14:textId="6F80DFAD" w:rsidR="0022230C" w:rsidRPr="005015B5"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14:ligatures w14:val="standardContextual"/>
        </w:rPr>
      </w:pPr>
      <w:hyperlink w:anchor="_Toc152431741" w:history="1">
        <w:r w:rsidR="0022230C" w:rsidRPr="005015B5">
          <w:rPr>
            <w:rStyle w:val="Hyperlink"/>
            <w:noProof/>
            <w:lang w:val="sr-Latn-RS"/>
          </w:rPr>
          <w:t>3.17.</w:t>
        </w:r>
        <w:r w:rsidR="0022230C" w:rsidRPr="005015B5">
          <w:rPr>
            <w:rFonts w:asciiTheme="minorHAnsi" w:eastAsiaTheme="minorEastAsia" w:hAnsiTheme="minorHAnsi" w:cstheme="minorBidi"/>
            <w:smallCaps w:val="0"/>
            <w:noProof/>
            <w:kern w:val="2"/>
            <w:sz w:val="22"/>
            <w:szCs w:val="22"/>
            <w:lang w:val="sr-Latn-RS"/>
            <w14:ligatures w14:val="standardContextual"/>
          </w:rPr>
          <w:tab/>
        </w:r>
        <w:r w:rsidR="0022230C" w:rsidRPr="005015B5">
          <w:rPr>
            <w:rStyle w:val="Hyperlink"/>
            <w:noProof/>
            <w:lang w:val="sr-Latn-RS"/>
          </w:rPr>
          <w:t>Dodavanje novog proizvoda</w:t>
        </w:r>
        <w:r w:rsidR="0022230C" w:rsidRPr="005015B5">
          <w:rPr>
            <w:noProof/>
            <w:webHidden/>
            <w:lang w:val="sr-Latn-RS"/>
          </w:rPr>
          <w:tab/>
        </w:r>
        <w:r w:rsidR="0022230C" w:rsidRPr="005015B5">
          <w:rPr>
            <w:noProof/>
            <w:webHidden/>
            <w:lang w:val="sr-Latn-RS"/>
          </w:rPr>
          <w:fldChar w:fldCharType="begin"/>
        </w:r>
        <w:r w:rsidR="0022230C" w:rsidRPr="005015B5">
          <w:rPr>
            <w:noProof/>
            <w:webHidden/>
            <w:lang w:val="sr-Latn-RS"/>
          </w:rPr>
          <w:instrText xml:space="preserve"> PAGEREF _Toc152431741 \h </w:instrText>
        </w:r>
        <w:r w:rsidR="0022230C" w:rsidRPr="005015B5">
          <w:rPr>
            <w:noProof/>
            <w:webHidden/>
            <w:lang w:val="sr-Latn-RS"/>
          </w:rPr>
        </w:r>
        <w:r w:rsidR="0022230C" w:rsidRPr="005015B5">
          <w:rPr>
            <w:noProof/>
            <w:webHidden/>
            <w:lang w:val="sr-Latn-RS"/>
          </w:rPr>
          <w:fldChar w:fldCharType="separate"/>
        </w:r>
        <w:r w:rsidR="00B51431">
          <w:rPr>
            <w:noProof/>
            <w:webHidden/>
            <w:lang w:val="sr-Latn-RS"/>
          </w:rPr>
          <w:t>8</w:t>
        </w:r>
        <w:r w:rsidR="0022230C" w:rsidRPr="005015B5">
          <w:rPr>
            <w:noProof/>
            <w:webHidden/>
            <w:lang w:val="sr-Latn-RS"/>
          </w:rPr>
          <w:fldChar w:fldCharType="end"/>
        </w:r>
      </w:hyperlink>
    </w:p>
    <w:p w14:paraId="33BC1C58" w14:textId="4DE8BA70" w:rsidR="0022230C" w:rsidRPr="005015B5"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14:ligatures w14:val="standardContextual"/>
        </w:rPr>
      </w:pPr>
      <w:hyperlink w:anchor="_Toc152431742" w:history="1">
        <w:r w:rsidR="0022230C" w:rsidRPr="005015B5">
          <w:rPr>
            <w:rStyle w:val="Hyperlink"/>
            <w:noProof/>
            <w:lang w:val="sr-Latn-RS"/>
          </w:rPr>
          <w:t>3.18.</w:t>
        </w:r>
        <w:r w:rsidR="0022230C" w:rsidRPr="005015B5">
          <w:rPr>
            <w:rFonts w:asciiTheme="minorHAnsi" w:eastAsiaTheme="minorEastAsia" w:hAnsiTheme="minorHAnsi" w:cstheme="minorBidi"/>
            <w:smallCaps w:val="0"/>
            <w:noProof/>
            <w:kern w:val="2"/>
            <w:sz w:val="22"/>
            <w:szCs w:val="22"/>
            <w:lang w:val="sr-Latn-RS"/>
            <w14:ligatures w14:val="standardContextual"/>
          </w:rPr>
          <w:tab/>
        </w:r>
        <w:r w:rsidR="0022230C" w:rsidRPr="005015B5">
          <w:rPr>
            <w:rStyle w:val="Hyperlink"/>
            <w:noProof/>
            <w:lang w:val="sr-Latn-RS"/>
          </w:rPr>
          <w:t>Pregled narudžbina</w:t>
        </w:r>
        <w:r w:rsidR="0022230C" w:rsidRPr="005015B5">
          <w:rPr>
            <w:noProof/>
            <w:webHidden/>
            <w:lang w:val="sr-Latn-RS"/>
          </w:rPr>
          <w:tab/>
        </w:r>
        <w:r w:rsidR="0022230C" w:rsidRPr="005015B5">
          <w:rPr>
            <w:noProof/>
            <w:webHidden/>
            <w:lang w:val="sr-Latn-RS"/>
          </w:rPr>
          <w:fldChar w:fldCharType="begin"/>
        </w:r>
        <w:r w:rsidR="0022230C" w:rsidRPr="005015B5">
          <w:rPr>
            <w:noProof/>
            <w:webHidden/>
            <w:lang w:val="sr-Latn-RS"/>
          </w:rPr>
          <w:instrText xml:space="preserve"> PAGEREF _Toc152431742 \h </w:instrText>
        </w:r>
        <w:r w:rsidR="0022230C" w:rsidRPr="005015B5">
          <w:rPr>
            <w:noProof/>
            <w:webHidden/>
            <w:lang w:val="sr-Latn-RS"/>
          </w:rPr>
        </w:r>
        <w:r w:rsidR="0022230C" w:rsidRPr="005015B5">
          <w:rPr>
            <w:noProof/>
            <w:webHidden/>
            <w:lang w:val="sr-Latn-RS"/>
          </w:rPr>
          <w:fldChar w:fldCharType="separate"/>
        </w:r>
        <w:r w:rsidR="00B51431">
          <w:rPr>
            <w:noProof/>
            <w:webHidden/>
            <w:lang w:val="sr-Latn-RS"/>
          </w:rPr>
          <w:t>9</w:t>
        </w:r>
        <w:r w:rsidR="0022230C" w:rsidRPr="005015B5">
          <w:rPr>
            <w:noProof/>
            <w:webHidden/>
            <w:lang w:val="sr-Latn-RS"/>
          </w:rPr>
          <w:fldChar w:fldCharType="end"/>
        </w:r>
      </w:hyperlink>
    </w:p>
    <w:p w14:paraId="52981FEE" w14:textId="1CFD1C3A" w:rsidR="0022230C" w:rsidRPr="005015B5"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14:ligatures w14:val="standardContextual"/>
        </w:rPr>
      </w:pPr>
      <w:hyperlink w:anchor="_Toc152431743" w:history="1">
        <w:r w:rsidR="0022230C" w:rsidRPr="005015B5">
          <w:rPr>
            <w:rStyle w:val="Hyperlink"/>
            <w:noProof/>
            <w:lang w:val="sr-Latn-RS"/>
          </w:rPr>
          <w:t>3.19.</w:t>
        </w:r>
        <w:r w:rsidR="0022230C" w:rsidRPr="005015B5">
          <w:rPr>
            <w:rFonts w:asciiTheme="minorHAnsi" w:eastAsiaTheme="minorEastAsia" w:hAnsiTheme="minorHAnsi" w:cstheme="minorBidi"/>
            <w:smallCaps w:val="0"/>
            <w:noProof/>
            <w:kern w:val="2"/>
            <w:sz w:val="22"/>
            <w:szCs w:val="22"/>
            <w:lang w:val="sr-Latn-RS"/>
            <w14:ligatures w14:val="standardContextual"/>
          </w:rPr>
          <w:tab/>
        </w:r>
        <w:r w:rsidR="0022230C" w:rsidRPr="005015B5">
          <w:rPr>
            <w:rStyle w:val="Hyperlink"/>
            <w:noProof/>
            <w:lang w:val="sr-Latn-RS"/>
          </w:rPr>
          <w:t>Promena statusa narudžbine</w:t>
        </w:r>
        <w:r w:rsidR="0022230C" w:rsidRPr="005015B5">
          <w:rPr>
            <w:noProof/>
            <w:webHidden/>
            <w:lang w:val="sr-Latn-RS"/>
          </w:rPr>
          <w:tab/>
        </w:r>
        <w:r w:rsidR="0022230C" w:rsidRPr="005015B5">
          <w:rPr>
            <w:noProof/>
            <w:webHidden/>
            <w:lang w:val="sr-Latn-RS"/>
          </w:rPr>
          <w:fldChar w:fldCharType="begin"/>
        </w:r>
        <w:r w:rsidR="0022230C" w:rsidRPr="005015B5">
          <w:rPr>
            <w:noProof/>
            <w:webHidden/>
            <w:lang w:val="sr-Latn-RS"/>
          </w:rPr>
          <w:instrText xml:space="preserve"> PAGEREF _Toc152431743 \h </w:instrText>
        </w:r>
        <w:r w:rsidR="0022230C" w:rsidRPr="005015B5">
          <w:rPr>
            <w:noProof/>
            <w:webHidden/>
            <w:lang w:val="sr-Latn-RS"/>
          </w:rPr>
        </w:r>
        <w:r w:rsidR="0022230C" w:rsidRPr="005015B5">
          <w:rPr>
            <w:noProof/>
            <w:webHidden/>
            <w:lang w:val="sr-Latn-RS"/>
          </w:rPr>
          <w:fldChar w:fldCharType="separate"/>
        </w:r>
        <w:r w:rsidR="00B51431">
          <w:rPr>
            <w:noProof/>
            <w:webHidden/>
            <w:lang w:val="sr-Latn-RS"/>
          </w:rPr>
          <w:t>9</w:t>
        </w:r>
        <w:r w:rsidR="0022230C" w:rsidRPr="005015B5">
          <w:rPr>
            <w:noProof/>
            <w:webHidden/>
            <w:lang w:val="sr-Latn-RS"/>
          </w:rPr>
          <w:fldChar w:fldCharType="end"/>
        </w:r>
      </w:hyperlink>
    </w:p>
    <w:p w14:paraId="310DBDA3" w14:textId="2650B810" w:rsidR="0022230C" w:rsidRPr="005015B5"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14:ligatures w14:val="standardContextual"/>
        </w:rPr>
      </w:pPr>
      <w:hyperlink w:anchor="_Toc152431744" w:history="1">
        <w:r w:rsidR="0022230C" w:rsidRPr="005015B5">
          <w:rPr>
            <w:rStyle w:val="Hyperlink"/>
            <w:noProof/>
            <w:lang w:val="sr-Latn-RS"/>
          </w:rPr>
          <w:t>3.20.</w:t>
        </w:r>
        <w:r w:rsidR="0022230C" w:rsidRPr="005015B5">
          <w:rPr>
            <w:rFonts w:asciiTheme="minorHAnsi" w:eastAsiaTheme="minorEastAsia" w:hAnsiTheme="minorHAnsi" w:cstheme="minorBidi"/>
            <w:smallCaps w:val="0"/>
            <w:noProof/>
            <w:kern w:val="2"/>
            <w:sz w:val="22"/>
            <w:szCs w:val="22"/>
            <w:lang w:val="sr-Latn-RS"/>
            <w14:ligatures w14:val="standardContextual"/>
          </w:rPr>
          <w:tab/>
        </w:r>
        <w:r w:rsidR="0022230C" w:rsidRPr="005015B5">
          <w:rPr>
            <w:rStyle w:val="Hyperlink"/>
            <w:noProof/>
            <w:lang w:val="sr-Latn-RS"/>
          </w:rPr>
          <w:t>Uklanjanje narudžbine</w:t>
        </w:r>
        <w:r w:rsidR="0022230C" w:rsidRPr="005015B5">
          <w:rPr>
            <w:noProof/>
            <w:webHidden/>
            <w:lang w:val="sr-Latn-RS"/>
          </w:rPr>
          <w:tab/>
        </w:r>
        <w:r w:rsidR="0022230C" w:rsidRPr="005015B5">
          <w:rPr>
            <w:noProof/>
            <w:webHidden/>
            <w:lang w:val="sr-Latn-RS"/>
          </w:rPr>
          <w:fldChar w:fldCharType="begin"/>
        </w:r>
        <w:r w:rsidR="0022230C" w:rsidRPr="005015B5">
          <w:rPr>
            <w:noProof/>
            <w:webHidden/>
            <w:lang w:val="sr-Latn-RS"/>
          </w:rPr>
          <w:instrText xml:space="preserve"> PAGEREF _Toc152431744 \h </w:instrText>
        </w:r>
        <w:r w:rsidR="0022230C" w:rsidRPr="005015B5">
          <w:rPr>
            <w:noProof/>
            <w:webHidden/>
            <w:lang w:val="sr-Latn-RS"/>
          </w:rPr>
        </w:r>
        <w:r w:rsidR="0022230C" w:rsidRPr="005015B5">
          <w:rPr>
            <w:noProof/>
            <w:webHidden/>
            <w:lang w:val="sr-Latn-RS"/>
          </w:rPr>
          <w:fldChar w:fldCharType="separate"/>
        </w:r>
        <w:r w:rsidR="00B51431">
          <w:rPr>
            <w:noProof/>
            <w:webHidden/>
            <w:lang w:val="sr-Latn-RS"/>
          </w:rPr>
          <w:t>9</w:t>
        </w:r>
        <w:r w:rsidR="0022230C" w:rsidRPr="005015B5">
          <w:rPr>
            <w:noProof/>
            <w:webHidden/>
            <w:lang w:val="sr-Latn-RS"/>
          </w:rPr>
          <w:fldChar w:fldCharType="end"/>
        </w:r>
      </w:hyperlink>
    </w:p>
    <w:p w14:paraId="7730D753" w14:textId="2681C784" w:rsidR="0022230C" w:rsidRPr="005015B5"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14:ligatures w14:val="standardContextual"/>
        </w:rPr>
      </w:pPr>
      <w:hyperlink w:anchor="_Toc152431745" w:history="1">
        <w:r w:rsidR="0022230C" w:rsidRPr="005015B5">
          <w:rPr>
            <w:rStyle w:val="Hyperlink"/>
            <w:noProof/>
            <w:lang w:val="sr-Latn-RS"/>
          </w:rPr>
          <w:t>3.21.</w:t>
        </w:r>
        <w:r w:rsidR="0022230C" w:rsidRPr="005015B5">
          <w:rPr>
            <w:rFonts w:asciiTheme="minorHAnsi" w:eastAsiaTheme="minorEastAsia" w:hAnsiTheme="minorHAnsi" w:cstheme="minorBidi"/>
            <w:smallCaps w:val="0"/>
            <w:noProof/>
            <w:kern w:val="2"/>
            <w:sz w:val="22"/>
            <w:szCs w:val="22"/>
            <w:lang w:val="sr-Latn-RS"/>
            <w14:ligatures w14:val="standardContextual"/>
          </w:rPr>
          <w:tab/>
        </w:r>
        <w:r w:rsidR="0022230C" w:rsidRPr="005015B5">
          <w:rPr>
            <w:rStyle w:val="Hyperlink"/>
            <w:noProof/>
            <w:lang w:val="sr-Latn-RS"/>
          </w:rPr>
          <w:t>Dodavanje/Uklanjanje promocija</w:t>
        </w:r>
        <w:r w:rsidR="0022230C" w:rsidRPr="005015B5">
          <w:rPr>
            <w:noProof/>
            <w:webHidden/>
            <w:lang w:val="sr-Latn-RS"/>
          </w:rPr>
          <w:tab/>
        </w:r>
        <w:r w:rsidR="0022230C" w:rsidRPr="005015B5">
          <w:rPr>
            <w:noProof/>
            <w:webHidden/>
            <w:lang w:val="sr-Latn-RS"/>
          </w:rPr>
          <w:fldChar w:fldCharType="begin"/>
        </w:r>
        <w:r w:rsidR="0022230C" w:rsidRPr="005015B5">
          <w:rPr>
            <w:noProof/>
            <w:webHidden/>
            <w:lang w:val="sr-Latn-RS"/>
          </w:rPr>
          <w:instrText xml:space="preserve"> PAGEREF _Toc152431745 \h </w:instrText>
        </w:r>
        <w:r w:rsidR="0022230C" w:rsidRPr="005015B5">
          <w:rPr>
            <w:noProof/>
            <w:webHidden/>
            <w:lang w:val="sr-Latn-RS"/>
          </w:rPr>
        </w:r>
        <w:r w:rsidR="0022230C" w:rsidRPr="005015B5">
          <w:rPr>
            <w:noProof/>
            <w:webHidden/>
            <w:lang w:val="sr-Latn-RS"/>
          </w:rPr>
          <w:fldChar w:fldCharType="separate"/>
        </w:r>
        <w:r w:rsidR="00B51431">
          <w:rPr>
            <w:noProof/>
            <w:webHidden/>
            <w:lang w:val="sr-Latn-RS"/>
          </w:rPr>
          <w:t>9</w:t>
        </w:r>
        <w:r w:rsidR="0022230C" w:rsidRPr="005015B5">
          <w:rPr>
            <w:noProof/>
            <w:webHidden/>
            <w:lang w:val="sr-Latn-RS"/>
          </w:rPr>
          <w:fldChar w:fldCharType="end"/>
        </w:r>
      </w:hyperlink>
    </w:p>
    <w:p w14:paraId="2461A24F" w14:textId="27C18570" w:rsidR="00F06BB2" w:rsidRPr="005015B5" w:rsidRDefault="00D20D2B" w:rsidP="002079CF">
      <w:pPr>
        <w:pStyle w:val="TOC3"/>
        <w:tabs>
          <w:tab w:val="left" w:pos="1440"/>
          <w:tab w:val="right" w:leader="dot" w:pos="9628"/>
        </w:tabs>
        <w:rPr>
          <w:lang w:val="sr-Latn-RS"/>
        </w:rPr>
      </w:pPr>
      <w:r w:rsidRPr="005015B5">
        <w:rPr>
          <w:lang w:val="sr-Latn-RS"/>
        </w:rPr>
        <w:fldChar w:fldCharType="end"/>
      </w:r>
    </w:p>
    <w:p w14:paraId="638D4D50" w14:textId="5101138B" w:rsidR="006F5267" w:rsidRPr="005015B5" w:rsidRDefault="00377AAD" w:rsidP="00377AAD">
      <w:pPr>
        <w:pStyle w:val="Inivonaslova-Poglavlje"/>
        <w:rPr>
          <w:lang w:val="sr-Latn-RS"/>
        </w:rPr>
      </w:pPr>
      <w:r w:rsidRPr="005015B5">
        <w:rPr>
          <w:lang w:val="sr-Latn-RS"/>
        </w:rPr>
        <w:lastRenderedPageBreak/>
        <w:t xml:space="preserve"> </w:t>
      </w:r>
      <w:bookmarkStart w:id="1" w:name="_Toc152431722"/>
      <w:r w:rsidRPr="005015B5">
        <w:rPr>
          <w:lang w:val="sr-Latn-RS"/>
        </w:rPr>
        <w:t>Uvod</w:t>
      </w:r>
      <w:bookmarkEnd w:id="1"/>
    </w:p>
    <w:p w14:paraId="7DAD7204" w14:textId="77777777" w:rsidR="00377AAD" w:rsidRPr="005015B5" w:rsidRDefault="00377AAD" w:rsidP="00377AAD">
      <w:pPr>
        <w:pStyle w:val="Osnovnitekst"/>
        <w:rPr>
          <w:lang w:val="sr-Latn-RS"/>
        </w:rPr>
      </w:pPr>
      <w:r w:rsidRPr="005015B5">
        <w:rPr>
          <w:lang w:val="sr-Latn-RS"/>
        </w:rPr>
        <w:t>U ovom dokumentu će biti predstavljen pregled funkcionalnosti aplikacije koja se razvija za potrebe poslastičarnice „Slatki zalogaji“. Za svaku funkcionalnost će se predstaviti:</w:t>
      </w:r>
    </w:p>
    <w:p w14:paraId="01FBF86C" w14:textId="77777777" w:rsidR="00377AAD" w:rsidRPr="005015B5" w:rsidRDefault="00377AAD" w:rsidP="00377AAD">
      <w:pPr>
        <w:pStyle w:val="Nabrajanje"/>
        <w:rPr>
          <w:lang w:val="sr-Latn-RS"/>
        </w:rPr>
      </w:pPr>
      <w:r w:rsidRPr="005015B5">
        <w:rPr>
          <w:lang w:val="sr-Latn-RS"/>
        </w:rPr>
        <w:t>naziv funkcionalnosti</w:t>
      </w:r>
    </w:p>
    <w:p w14:paraId="3A75E92D" w14:textId="77777777" w:rsidR="00377AAD" w:rsidRPr="005015B5" w:rsidRDefault="00377AAD" w:rsidP="00377AAD">
      <w:pPr>
        <w:pStyle w:val="Nabrajanje"/>
        <w:rPr>
          <w:lang w:val="sr-Latn-RS"/>
        </w:rPr>
      </w:pPr>
      <w:r w:rsidRPr="005015B5">
        <w:rPr>
          <w:lang w:val="sr-Latn-RS"/>
        </w:rPr>
        <w:t>ulazni podaci potrebni za izvršavanje funkcionalnosti</w:t>
      </w:r>
    </w:p>
    <w:p w14:paraId="587F480D" w14:textId="777179AF" w:rsidR="00920F58" w:rsidRPr="005015B5" w:rsidRDefault="00377AAD" w:rsidP="00377AAD">
      <w:pPr>
        <w:pStyle w:val="Nabrajanje"/>
        <w:rPr>
          <w:lang w:val="sr-Latn-RS"/>
        </w:rPr>
      </w:pPr>
      <w:r w:rsidRPr="005015B5">
        <w:rPr>
          <w:lang w:val="sr-Latn-RS"/>
        </w:rPr>
        <w:t>opis funkcionalnosti</w:t>
      </w:r>
    </w:p>
    <w:p w14:paraId="575618BF" w14:textId="77777777" w:rsidR="00920F58" w:rsidRPr="005015B5" w:rsidRDefault="00920F58">
      <w:pPr>
        <w:rPr>
          <w:lang w:val="sr-Latn-RS"/>
        </w:rPr>
      </w:pPr>
      <w:r w:rsidRPr="005015B5">
        <w:rPr>
          <w:lang w:val="sr-Latn-RS"/>
        </w:rPr>
        <w:br w:type="page"/>
      </w:r>
    </w:p>
    <w:p w14:paraId="39B532FA" w14:textId="1659150A" w:rsidR="00377AAD" w:rsidRPr="005015B5" w:rsidRDefault="00920F58" w:rsidP="00920F58">
      <w:pPr>
        <w:pStyle w:val="Inivonaslova-Poglavlje"/>
        <w:rPr>
          <w:lang w:val="sr-Latn-RS"/>
        </w:rPr>
      </w:pPr>
      <w:r w:rsidRPr="005015B5">
        <w:rPr>
          <w:lang w:val="sr-Latn-RS"/>
        </w:rPr>
        <w:lastRenderedPageBreak/>
        <w:t xml:space="preserve"> </w:t>
      </w:r>
      <w:bookmarkStart w:id="2" w:name="_Toc152431723"/>
      <w:r w:rsidRPr="005015B5">
        <w:rPr>
          <w:lang w:val="sr-Latn-RS"/>
        </w:rPr>
        <w:t>Korisnici sistema</w:t>
      </w:r>
      <w:bookmarkEnd w:id="2"/>
    </w:p>
    <w:p w14:paraId="56B39615" w14:textId="5ECE9E9D" w:rsidR="00C76B3D" w:rsidRPr="005015B5" w:rsidRDefault="00C76B3D" w:rsidP="00C76B3D">
      <w:pPr>
        <w:rPr>
          <w:lang w:val="sr-Latn-RS"/>
        </w:rPr>
      </w:pPr>
      <w:r w:rsidRPr="005015B5">
        <w:rPr>
          <w:lang w:val="sr-Latn-RS"/>
        </w:rPr>
        <w:t>Korisnici sistema su kupac i zaposleni. Korisnici se prijavljuju na sistem unošenjem korisničkog ime i lozinke.</w:t>
      </w:r>
    </w:p>
    <w:p w14:paraId="127A31F9" w14:textId="42917C7E" w:rsidR="00C76B3D" w:rsidRPr="005015B5" w:rsidRDefault="00C76B3D" w:rsidP="00C76B3D">
      <w:pPr>
        <w:pStyle w:val="Osnovnitekst"/>
        <w:rPr>
          <w:lang w:val="sr-Latn-RS"/>
        </w:rPr>
      </w:pPr>
    </w:p>
    <w:p w14:paraId="74DBE5FC" w14:textId="77777777" w:rsidR="00C76B3D" w:rsidRPr="005015B5" w:rsidRDefault="00C76B3D" w:rsidP="00C76B3D">
      <w:pPr>
        <w:pStyle w:val="IInivonaslova-Potpoglavlje"/>
        <w:rPr>
          <w:lang w:val="sr-Latn-RS"/>
        </w:rPr>
      </w:pPr>
      <w:bookmarkStart w:id="3" w:name="_Toc151815555"/>
      <w:r w:rsidRPr="005015B5">
        <w:rPr>
          <w:lang w:val="sr-Latn-RS"/>
        </w:rPr>
        <w:t>Kupac</w:t>
      </w:r>
      <w:bookmarkEnd w:id="3"/>
    </w:p>
    <w:p w14:paraId="3312EE28" w14:textId="43B32ECB" w:rsidR="00C76B3D" w:rsidRPr="005015B5" w:rsidRDefault="00C76B3D" w:rsidP="002E1FEF">
      <w:pPr>
        <w:pStyle w:val="Osnovnitekst"/>
        <w:jc w:val="left"/>
        <w:rPr>
          <w:lang w:val="sr-Latn-RS"/>
        </w:rPr>
      </w:pPr>
      <w:r w:rsidRPr="005015B5">
        <w:rPr>
          <w:lang w:val="sr-Latn-RS"/>
        </w:rPr>
        <w:t>Kupac koristi sistem za pregled proizvoda koje poslastičarnica nudi, pregled proizvoda koji su na promociji kao i kreiranje narudžbina. Kupac može da pristupi sistemu preko web aplikacije ili preko mobilne aplikacije</w:t>
      </w:r>
    </w:p>
    <w:p w14:paraId="784746E0" w14:textId="07F08060" w:rsidR="00C76B3D" w:rsidRPr="005015B5" w:rsidRDefault="00C76B3D" w:rsidP="00C76B3D">
      <w:pPr>
        <w:pStyle w:val="IInivonaslova-Potpoglavlje"/>
        <w:rPr>
          <w:lang w:val="sr-Latn-RS"/>
        </w:rPr>
      </w:pPr>
      <w:bookmarkStart w:id="4" w:name="_Toc151815556"/>
      <w:r w:rsidRPr="005015B5">
        <w:rPr>
          <w:lang w:val="sr-Latn-RS"/>
        </w:rPr>
        <w:t>Zaposleni</w:t>
      </w:r>
      <w:bookmarkEnd w:id="4"/>
    </w:p>
    <w:p w14:paraId="6411ED4B" w14:textId="254519D5" w:rsidR="00C76B3D" w:rsidRPr="005015B5" w:rsidRDefault="00C76B3D" w:rsidP="00C76B3D">
      <w:pPr>
        <w:ind w:firstLine="567"/>
        <w:rPr>
          <w:lang w:val="sr-Latn-RS"/>
        </w:rPr>
      </w:pPr>
      <w:r w:rsidRPr="005015B5">
        <w:rPr>
          <w:lang w:val="sr-Latn-RS"/>
        </w:rPr>
        <w:t xml:space="preserve">Zaposleni koristi sistem za dodavanje proizvoda koje poslastičarnica nudi, kreiranje promocija i pregled narudžbina. U pregledu narudžbina zaposleni može da prihvati ili odbije narudžbinu. Zaposleni može da pristupi sistemu korišćenjem web aplikacije. </w:t>
      </w:r>
    </w:p>
    <w:p w14:paraId="2B0CDB8C" w14:textId="1EC94D62" w:rsidR="00C76B3D" w:rsidRPr="005015B5" w:rsidRDefault="00C76B3D" w:rsidP="00C76B3D">
      <w:pPr>
        <w:pStyle w:val="Osnovnitekst"/>
        <w:ind w:firstLine="0"/>
        <w:rPr>
          <w:lang w:val="sr-Latn-RS"/>
        </w:rPr>
      </w:pPr>
    </w:p>
    <w:p w14:paraId="1859B63E" w14:textId="44B139D2" w:rsidR="00920F58" w:rsidRPr="005015B5" w:rsidRDefault="00920F58">
      <w:pPr>
        <w:rPr>
          <w:lang w:val="sr-Latn-RS"/>
        </w:rPr>
      </w:pPr>
      <w:r w:rsidRPr="005015B5">
        <w:rPr>
          <w:lang w:val="sr-Latn-RS"/>
        </w:rPr>
        <w:br w:type="page"/>
      </w:r>
    </w:p>
    <w:p w14:paraId="21094782" w14:textId="341A7EB7" w:rsidR="00377AAD" w:rsidRPr="005015B5" w:rsidRDefault="00920F58" w:rsidP="00920F58">
      <w:pPr>
        <w:pStyle w:val="Inivonaslova-Poglavlje"/>
        <w:rPr>
          <w:lang w:val="sr-Latn-RS"/>
        </w:rPr>
      </w:pPr>
      <w:r w:rsidRPr="005015B5">
        <w:rPr>
          <w:lang w:val="sr-Latn-RS"/>
        </w:rPr>
        <w:lastRenderedPageBreak/>
        <w:t xml:space="preserve"> </w:t>
      </w:r>
      <w:bookmarkStart w:id="5" w:name="_Toc152431724"/>
      <w:r w:rsidRPr="005015B5">
        <w:rPr>
          <w:lang w:val="sr-Latn-RS"/>
        </w:rPr>
        <w:t>Opis funkcionalnosti</w:t>
      </w:r>
      <w:bookmarkEnd w:id="5"/>
    </w:p>
    <w:p w14:paraId="3C62A1FD" w14:textId="77777777" w:rsidR="00920F58" w:rsidRPr="005015B5" w:rsidRDefault="00920F58" w:rsidP="00920F58">
      <w:pPr>
        <w:pStyle w:val="IInivonaslova-Potpoglavlje"/>
        <w:rPr>
          <w:lang w:val="sr-Latn-RS"/>
        </w:rPr>
      </w:pPr>
      <w:bookmarkStart w:id="6" w:name="_Toc152431725"/>
      <w:r w:rsidRPr="005015B5">
        <w:rPr>
          <w:lang w:val="sr-Latn-RS"/>
        </w:rPr>
        <w:t>Prijavljivanje na sistem</w:t>
      </w:r>
      <w:bookmarkEnd w:id="6"/>
    </w:p>
    <w:p w14:paraId="2EED40C0" w14:textId="77777777" w:rsidR="00920F58" w:rsidRPr="005015B5" w:rsidRDefault="00920F58" w:rsidP="00920F58">
      <w:pPr>
        <w:pStyle w:val="ListParagraph"/>
        <w:numPr>
          <w:ilvl w:val="0"/>
          <w:numId w:val="29"/>
        </w:numPr>
        <w:rPr>
          <w:lang w:val="sr-Latn-RS"/>
        </w:rPr>
      </w:pPr>
      <w:r w:rsidRPr="005015B5">
        <w:rPr>
          <w:lang w:val="sr-Latn-RS"/>
        </w:rPr>
        <w:t>Ulazni podaci: korisničko ime, lozinka</w:t>
      </w:r>
    </w:p>
    <w:p w14:paraId="5ED9D76C" w14:textId="77777777" w:rsidR="00920F58" w:rsidRPr="005015B5" w:rsidRDefault="00920F58" w:rsidP="00920F58">
      <w:pPr>
        <w:pStyle w:val="ListParagraph"/>
        <w:numPr>
          <w:ilvl w:val="0"/>
          <w:numId w:val="29"/>
        </w:numPr>
        <w:rPr>
          <w:lang w:val="sr-Latn-RS"/>
        </w:rPr>
      </w:pPr>
      <w:r w:rsidRPr="005015B5">
        <w:rPr>
          <w:lang w:val="sr-Latn-RS"/>
        </w:rPr>
        <w:t>Opis: Početna strana aplikacije predstavlja stranicu sa formom za prijavljivanje na sistem. Forma se sastoji od sledećih polja: polje za unos korisničkog imena i polje za unos lozinke (tip unosa je „</w:t>
      </w:r>
      <w:proofErr w:type="spellStart"/>
      <w:r w:rsidRPr="005015B5">
        <w:rPr>
          <w:lang w:val="sr-Latn-RS"/>
        </w:rPr>
        <w:t>password</w:t>
      </w:r>
      <w:proofErr w:type="spellEnd"/>
      <w:r w:rsidRPr="005015B5">
        <w:rPr>
          <w:lang w:val="sr-Latn-RS"/>
        </w:rPr>
        <w:t>“)</w:t>
      </w:r>
    </w:p>
    <w:p w14:paraId="662A239F" w14:textId="77777777" w:rsidR="00920F58" w:rsidRPr="005015B5" w:rsidRDefault="00920F58" w:rsidP="00920F58">
      <w:pPr>
        <w:pStyle w:val="ListParagraph"/>
        <w:numPr>
          <w:ilvl w:val="1"/>
          <w:numId w:val="29"/>
        </w:numPr>
        <w:rPr>
          <w:lang w:val="sr-Latn-RS"/>
        </w:rPr>
      </w:pPr>
      <w:r w:rsidRPr="005015B5">
        <w:rPr>
          <w:lang w:val="sr-Latn-RS"/>
        </w:rPr>
        <w:t xml:space="preserve">Ukoliko su podaci ispravno uneti, korisnik se preusmerava na početnu stranicu koja odgovara njegovom tipu. </w:t>
      </w:r>
    </w:p>
    <w:p w14:paraId="79A57F59" w14:textId="77777777" w:rsidR="00920F58" w:rsidRPr="005015B5" w:rsidRDefault="00920F58" w:rsidP="00920F58">
      <w:pPr>
        <w:pStyle w:val="ListParagraph"/>
        <w:numPr>
          <w:ilvl w:val="1"/>
          <w:numId w:val="29"/>
        </w:numPr>
        <w:rPr>
          <w:lang w:val="sr-Latn-RS"/>
        </w:rPr>
      </w:pPr>
      <w:r w:rsidRPr="005015B5">
        <w:rPr>
          <w:lang w:val="sr-Latn-RS"/>
        </w:rPr>
        <w:t xml:space="preserve">Ukoliko su podaci neispravni, sistem prikazuje poruku kojom obaveštava korisnika da neki od podataka nije ispravan. </w:t>
      </w:r>
    </w:p>
    <w:p w14:paraId="5D136B72" w14:textId="77777777" w:rsidR="00920F58" w:rsidRPr="005015B5" w:rsidRDefault="00920F58" w:rsidP="00920F58">
      <w:pPr>
        <w:pStyle w:val="IInivonaslova-Potpoglavlje"/>
        <w:rPr>
          <w:lang w:val="sr-Latn-RS"/>
        </w:rPr>
      </w:pPr>
      <w:bookmarkStart w:id="7" w:name="_Toc152431726"/>
      <w:r w:rsidRPr="005015B5">
        <w:rPr>
          <w:lang w:val="sr-Latn-RS"/>
        </w:rPr>
        <w:t>Odjava iz sistema</w:t>
      </w:r>
      <w:bookmarkEnd w:id="7"/>
    </w:p>
    <w:p w14:paraId="4D0DE6D4" w14:textId="77777777" w:rsidR="00920F58" w:rsidRPr="005015B5" w:rsidRDefault="00920F58" w:rsidP="00920F58">
      <w:pPr>
        <w:pStyle w:val="ListParagraph"/>
        <w:numPr>
          <w:ilvl w:val="0"/>
          <w:numId w:val="29"/>
        </w:numPr>
        <w:rPr>
          <w:lang w:val="sr-Latn-RS"/>
        </w:rPr>
      </w:pPr>
      <w:r w:rsidRPr="005015B5">
        <w:rPr>
          <w:lang w:val="sr-Latn-RS"/>
        </w:rPr>
        <w:t xml:space="preserve">Ulazni podaci: </w:t>
      </w:r>
    </w:p>
    <w:p w14:paraId="295D3ADE" w14:textId="77777777" w:rsidR="00920F58" w:rsidRPr="005015B5" w:rsidRDefault="00920F58" w:rsidP="00920F58">
      <w:pPr>
        <w:pStyle w:val="ListParagraph"/>
        <w:numPr>
          <w:ilvl w:val="0"/>
          <w:numId w:val="29"/>
        </w:numPr>
        <w:rPr>
          <w:lang w:val="sr-Latn-RS"/>
        </w:rPr>
      </w:pPr>
      <w:r w:rsidRPr="005015B5">
        <w:rPr>
          <w:lang w:val="sr-Latn-RS"/>
        </w:rPr>
        <w:t>Opis: Biranjem odgovarajuće opcije u meniju aplikacije, korisnik se odjavljuje iz sistema. Pri uspešnom odjavljivanju korisnik se preusmerava na stranicu za prijavljivanje na sistem.</w:t>
      </w:r>
    </w:p>
    <w:p w14:paraId="78A8270B" w14:textId="77777777" w:rsidR="00920F58" w:rsidRPr="005015B5" w:rsidRDefault="00920F58" w:rsidP="00920F58">
      <w:pPr>
        <w:pStyle w:val="IInivonaslova-Potpoglavlje"/>
        <w:rPr>
          <w:lang w:val="sr-Latn-RS"/>
        </w:rPr>
      </w:pPr>
      <w:bookmarkStart w:id="8" w:name="_Toc152431727"/>
      <w:r w:rsidRPr="005015B5">
        <w:rPr>
          <w:lang w:val="sr-Latn-RS"/>
        </w:rPr>
        <w:t>Kreiranje korisnika</w:t>
      </w:r>
      <w:bookmarkEnd w:id="8"/>
    </w:p>
    <w:p w14:paraId="65EECD60" w14:textId="77777777" w:rsidR="00920F58" w:rsidRPr="005015B5" w:rsidRDefault="00920F58" w:rsidP="00920F58">
      <w:pPr>
        <w:pStyle w:val="ListParagraph"/>
        <w:numPr>
          <w:ilvl w:val="0"/>
          <w:numId w:val="29"/>
        </w:numPr>
        <w:rPr>
          <w:lang w:val="sr-Latn-RS"/>
        </w:rPr>
      </w:pPr>
      <w:r w:rsidRPr="005015B5">
        <w:rPr>
          <w:lang w:val="sr-Latn-RS"/>
        </w:rPr>
        <w:t>Ulazni podaci: ime, prezime, telefon, adresa, korisničko ime, lozinka</w:t>
      </w:r>
    </w:p>
    <w:p w14:paraId="1549C9CC" w14:textId="77777777" w:rsidR="00920F58" w:rsidRPr="005015B5" w:rsidRDefault="00920F58" w:rsidP="00920F58">
      <w:pPr>
        <w:pStyle w:val="ListParagraph"/>
        <w:numPr>
          <w:ilvl w:val="0"/>
          <w:numId w:val="29"/>
        </w:numPr>
        <w:rPr>
          <w:lang w:val="sr-Latn-RS"/>
        </w:rPr>
      </w:pPr>
      <w:r w:rsidRPr="005015B5">
        <w:rPr>
          <w:lang w:val="sr-Latn-RS"/>
        </w:rPr>
        <w:t xml:space="preserve">Opis: Na početnoj stranici aplikacije, ispod forme za prijavljivanje na sistem, nalazi se tekst sa linkom na stranicu za kreiranje novog korisnika. Klikom na link, korisnik se preusmerava na stranicu. Na stranici za kreiranje novog korisnika, nalazi se forma za kreiranje novog korisnika sa sledećim poljima: ime, prezime, telefon, adresa, korisničko ime, lozinka i ponoviti lozinku. Ispod forme se nalazi dugme za kreiranje korisnika i dugme za vraćanje na stranicu za prijavljivanje na sistem. Dugme za kreiranje korisnika je onemogućeno sve dok se ne ispune svi uslovi za kreiranje novog korisnika. Uslovi za kreiranje novog korisnika su sledeći: sva polja su popunjena, telefon je u ispravnom formatu(xxx </w:t>
      </w:r>
      <w:proofErr w:type="spellStart"/>
      <w:r w:rsidRPr="005015B5">
        <w:rPr>
          <w:lang w:val="sr-Latn-RS"/>
        </w:rPr>
        <w:t>xxx</w:t>
      </w:r>
      <w:proofErr w:type="spellEnd"/>
      <w:r w:rsidRPr="005015B5">
        <w:rPr>
          <w:lang w:val="sr-Latn-RS"/>
        </w:rPr>
        <w:t xml:space="preserve"> xxx(x)), lozinka je najmanje dužine 8 karaktera i ponovljena lozinka i lozinka se poklapaju. Korisniku se format zahtevan za telefon i lozinku prikazuje iznad polja za unos adekvatnih informacija. Ukoliko neki od uslova nije ispunjen prikazuje se poruka o tom uslovu.</w:t>
      </w:r>
    </w:p>
    <w:p w14:paraId="4ACF5C7E" w14:textId="77777777" w:rsidR="00920F58" w:rsidRPr="005015B5" w:rsidRDefault="00920F58" w:rsidP="00920F58">
      <w:pPr>
        <w:pStyle w:val="ListParagraph"/>
        <w:numPr>
          <w:ilvl w:val="1"/>
          <w:numId w:val="29"/>
        </w:numPr>
        <w:rPr>
          <w:lang w:val="sr-Latn-RS"/>
        </w:rPr>
      </w:pPr>
      <w:r w:rsidRPr="005015B5">
        <w:rPr>
          <w:lang w:val="sr-Latn-RS"/>
        </w:rPr>
        <w:t>Ukoliko je kreiranje novog korisnika uspešno odrađeno, korisniku se ispisuje poruka da je korisnik kreiran.</w:t>
      </w:r>
    </w:p>
    <w:p w14:paraId="101C2F42" w14:textId="77777777" w:rsidR="00920F58" w:rsidRPr="005015B5" w:rsidRDefault="00920F58" w:rsidP="00920F58">
      <w:pPr>
        <w:pStyle w:val="ListParagraph"/>
        <w:numPr>
          <w:ilvl w:val="1"/>
          <w:numId w:val="29"/>
        </w:numPr>
        <w:rPr>
          <w:lang w:val="sr-Latn-RS"/>
        </w:rPr>
      </w:pPr>
      <w:r w:rsidRPr="005015B5">
        <w:rPr>
          <w:lang w:val="sr-Latn-RS"/>
        </w:rPr>
        <w:t>Ukoliko je došlo do greške prilikom kreiranja korisnika prikazuje se poruka o greški. Moguće je da postoje dva tipa greške:</w:t>
      </w:r>
    </w:p>
    <w:p w14:paraId="244DB685" w14:textId="77777777" w:rsidR="00920F58" w:rsidRPr="005015B5" w:rsidRDefault="00920F58" w:rsidP="00920F58">
      <w:pPr>
        <w:pStyle w:val="ListParagraph"/>
        <w:numPr>
          <w:ilvl w:val="2"/>
          <w:numId w:val="29"/>
        </w:numPr>
        <w:rPr>
          <w:lang w:val="sr-Latn-RS"/>
        </w:rPr>
      </w:pPr>
      <w:r w:rsidRPr="005015B5">
        <w:rPr>
          <w:lang w:val="sr-Latn-RS"/>
        </w:rPr>
        <w:t xml:space="preserve">Greška na serveru prilikom kreiranja korisnika. Ukoliko dođe do ove greške korisniku se prikazuje adekvatna poruka iznad forme za upis. </w:t>
      </w:r>
    </w:p>
    <w:p w14:paraId="2E53C8C7" w14:textId="51F7A5CC" w:rsidR="00920F58" w:rsidRPr="005015B5" w:rsidRDefault="00920F58" w:rsidP="00920F58">
      <w:pPr>
        <w:pStyle w:val="ListParagraph"/>
        <w:numPr>
          <w:ilvl w:val="2"/>
          <w:numId w:val="29"/>
        </w:numPr>
        <w:rPr>
          <w:lang w:val="sr-Latn-RS"/>
        </w:rPr>
      </w:pPr>
      <w:r w:rsidRPr="005015B5">
        <w:rPr>
          <w:lang w:val="sr-Latn-RS"/>
        </w:rPr>
        <w:t xml:space="preserve">Greška, korisničko ime već postoji. Ukoliko dođe do ove greške korisniku se poruka prikazuje iznad polja za unos korisničkog imena. Staro ime se zadržava u polju i korisniku se pruža mogućnost da ispravi korisničko ime. </w:t>
      </w:r>
    </w:p>
    <w:p w14:paraId="47EFCCEE" w14:textId="77777777" w:rsidR="00920F58" w:rsidRPr="005015B5" w:rsidRDefault="00920F58" w:rsidP="00920F58">
      <w:pPr>
        <w:pStyle w:val="IInivonaslova-Potpoglavlje"/>
        <w:rPr>
          <w:lang w:val="sr-Latn-RS"/>
        </w:rPr>
      </w:pPr>
      <w:bookmarkStart w:id="9" w:name="_Toc152431728"/>
      <w:r w:rsidRPr="005015B5">
        <w:rPr>
          <w:lang w:val="sr-Latn-RS"/>
        </w:rPr>
        <w:lastRenderedPageBreak/>
        <w:t>Pregled ličnih podataka</w:t>
      </w:r>
      <w:bookmarkEnd w:id="9"/>
    </w:p>
    <w:p w14:paraId="5595AC70" w14:textId="77777777" w:rsidR="00920F58" w:rsidRPr="005015B5" w:rsidRDefault="00920F58" w:rsidP="00920F58">
      <w:pPr>
        <w:pStyle w:val="ListParagraph"/>
        <w:numPr>
          <w:ilvl w:val="0"/>
          <w:numId w:val="29"/>
        </w:numPr>
        <w:rPr>
          <w:lang w:val="sr-Latn-RS"/>
        </w:rPr>
      </w:pPr>
      <w:r w:rsidRPr="005015B5">
        <w:rPr>
          <w:lang w:val="sr-Latn-RS"/>
        </w:rPr>
        <w:t xml:space="preserve">Ulazni podaci: </w:t>
      </w:r>
    </w:p>
    <w:p w14:paraId="6A0526B1" w14:textId="77777777" w:rsidR="00920F58" w:rsidRPr="005015B5" w:rsidRDefault="00920F58" w:rsidP="00920F58">
      <w:pPr>
        <w:pStyle w:val="ListParagraph"/>
        <w:numPr>
          <w:ilvl w:val="0"/>
          <w:numId w:val="29"/>
        </w:numPr>
        <w:rPr>
          <w:lang w:val="sr-Latn-RS"/>
        </w:rPr>
      </w:pPr>
      <w:r w:rsidRPr="005015B5">
        <w:rPr>
          <w:lang w:val="sr-Latn-RS"/>
        </w:rPr>
        <w:t xml:space="preserve">Opis: Biranjem odgovarajuće opcije iz menija aplikacije, korisnik se preusmerava na stranicu za pregled i izmenu ličnih podataka. Na ovom stranici korisniku se prikazuju lični podaci, odnosno svi podaci uneti pri registraciji izuzev šifre i korisničkog imena. Ispod forme za unos podataka nalazi se dugme za prelazak u stanje izmene ličnih podataka kao i dugme za čuvanje ličnih podataka koje je onemogućeno. </w:t>
      </w:r>
    </w:p>
    <w:p w14:paraId="16CB21E3" w14:textId="77777777" w:rsidR="00920F58" w:rsidRPr="005015B5" w:rsidRDefault="00920F58" w:rsidP="00920F58">
      <w:pPr>
        <w:pStyle w:val="IInivonaslova-Potpoglavlje"/>
        <w:rPr>
          <w:lang w:val="sr-Latn-RS"/>
        </w:rPr>
      </w:pPr>
      <w:bookmarkStart w:id="10" w:name="_Toc152431729"/>
      <w:r w:rsidRPr="005015B5">
        <w:rPr>
          <w:lang w:val="sr-Latn-RS"/>
        </w:rPr>
        <w:t>Izmena ličnih podataka</w:t>
      </w:r>
      <w:bookmarkEnd w:id="10"/>
    </w:p>
    <w:p w14:paraId="09DFCB33" w14:textId="77777777" w:rsidR="00920F58" w:rsidRPr="005015B5" w:rsidRDefault="00920F58" w:rsidP="00920F58">
      <w:pPr>
        <w:pStyle w:val="ListParagraph"/>
        <w:numPr>
          <w:ilvl w:val="0"/>
          <w:numId w:val="29"/>
        </w:numPr>
        <w:rPr>
          <w:lang w:val="sr-Latn-RS"/>
        </w:rPr>
      </w:pPr>
      <w:r w:rsidRPr="005015B5">
        <w:rPr>
          <w:lang w:val="sr-Latn-RS"/>
        </w:rPr>
        <w:t>Ulazni podaci: ime, prezime, telefon, adresa(svi opcioni)</w:t>
      </w:r>
    </w:p>
    <w:p w14:paraId="69830CD0" w14:textId="77777777" w:rsidR="00920F58" w:rsidRPr="005015B5" w:rsidRDefault="00920F58" w:rsidP="00920F58">
      <w:pPr>
        <w:pStyle w:val="ListParagraph"/>
        <w:numPr>
          <w:ilvl w:val="0"/>
          <w:numId w:val="29"/>
        </w:numPr>
        <w:rPr>
          <w:lang w:val="sr-Latn-RS"/>
        </w:rPr>
      </w:pPr>
      <w:r w:rsidRPr="005015B5">
        <w:rPr>
          <w:lang w:val="sr-Latn-RS"/>
        </w:rPr>
        <w:t>Opis: Kada je korisnik kliknuo na dugme za izmenu ličnih podataka, dugme menja naziv u „Poništi promene“. Sve dok je format telefona zadovoljavajući i sva polja popunjena dugme „Sačuvaj“ je omogućeno. Ukoliko neki od ovih uslova nije ispunjen dugme se onemogućuje i poruka se prikazuje iznad odgovarajućeg polja. Korisničko ime je nemoguće promeniti, a promena lozinke predstavlja posebnu funkcionalnost realizovanu na zasebnoj stranici.</w:t>
      </w:r>
    </w:p>
    <w:p w14:paraId="638F649F" w14:textId="77777777" w:rsidR="00920F58" w:rsidRPr="005015B5" w:rsidRDefault="00920F58" w:rsidP="00920F58">
      <w:pPr>
        <w:pStyle w:val="ListParagraph"/>
        <w:numPr>
          <w:ilvl w:val="1"/>
          <w:numId w:val="29"/>
        </w:numPr>
        <w:rPr>
          <w:lang w:val="sr-Latn-RS"/>
        </w:rPr>
      </w:pPr>
      <w:r w:rsidRPr="005015B5">
        <w:rPr>
          <w:lang w:val="sr-Latn-RS"/>
        </w:rPr>
        <w:t xml:space="preserve">Ukoliko je korisnik odabrao opciju poništi promene, sve promene koje su se desile se poništavaju i stanica se vraća u stanje pregleda podataka. </w:t>
      </w:r>
    </w:p>
    <w:p w14:paraId="0F141888" w14:textId="77777777" w:rsidR="00920F58" w:rsidRPr="005015B5" w:rsidRDefault="00920F58" w:rsidP="00920F58">
      <w:pPr>
        <w:pStyle w:val="ListParagraph"/>
        <w:numPr>
          <w:ilvl w:val="1"/>
          <w:numId w:val="29"/>
        </w:numPr>
        <w:rPr>
          <w:lang w:val="sr-Latn-RS"/>
        </w:rPr>
      </w:pPr>
      <w:r w:rsidRPr="005015B5">
        <w:rPr>
          <w:lang w:val="sr-Latn-RS"/>
        </w:rPr>
        <w:t>Ukoliko je korisnik odabrao opciju sačuvaj, izmenjeni podaci se čuvaju stranica se vraća u stanje za pregled podataka i korisniku se prikazuje poruka o uspešnosti operacije.</w:t>
      </w:r>
    </w:p>
    <w:p w14:paraId="10FDDB0C" w14:textId="77777777" w:rsidR="00920F58" w:rsidRPr="005015B5" w:rsidRDefault="00920F58" w:rsidP="00920F58">
      <w:pPr>
        <w:pStyle w:val="IInivonaslova-Potpoglavlje"/>
        <w:rPr>
          <w:lang w:val="sr-Latn-RS"/>
        </w:rPr>
      </w:pPr>
      <w:bookmarkStart w:id="11" w:name="_Toc152431730"/>
      <w:r w:rsidRPr="005015B5">
        <w:rPr>
          <w:lang w:val="sr-Latn-RS"/>
        </w:rPr>
        <w:t>Promena lozinke</w:t>
      </w:r>
      <w:bookmarkEnd w:id="11"/>
    </w:p>
    <w:p w14:paraId="75C91354" w14:textId="77777777" w:rsidR="00920F58" w:rsidRPr="005015B5" w:rsidRDefault="00920F58" w:rsidP="00920F58">
      <w:pPr>
        <w:pStyle w:val="ListParagraph"/>
        <w:numPr>
          <w:ilvl w:val="0"/>
          <w:numId w:val="29"/>
        </w:numPr>
        <w:ind w:left="1440"/>
        <w:rPr>
          <w:lang w:val="sr-Latn-RS"/>
        </w:rPr>
      </w:pPr>
      <w:r w:rsidRPr="005015B5">
        <w:rPr>
          <w:lang w:val="sr-Latn-RS"/>
        </w:rPr>
        <w:t>Ulazni podaci: stara lozinka, nova lozinka, potvrda nove lozinke</w:t>
      </w:r>
    </w:p>
    <w:p w14:paraId="3DF771A8" w14:textId="77777777" w:rsidR="00920F58" w:rsidRPr="005015B5" w:rsidRDefault="00920F58" w:rsidP="00920F58">
      <w:pPr>
        <w:pStyle w:val="ListParagraph"/>
        <w:numPr>
          <w:ilvl w:val="0"/>
          <w:numId w:val="29"/>
        </w:numPr>
        <w:ind w:left="1440"/>
        <w:rPr>
          <w:lang w:val="sr-Latn-RS"/>
        </w:rPr>
      </w:pPr>
      <w:r w:rsidRPr="005015B5">
        <w:rPr>
          <w:lang w:val="sr-Latn-RS"/>
        </w:rPr>
        <w:t>Opis: Biranje odgovarajuće opcije iz menija aplikacije korisnik se preusmerava na stranicu za promenu lozinke. Stranica sadrži formu za promenu lozinke koja se sastoji od polja za unos stare lozinke, nove lozinke i potvrde nove lozinke. Ispod forme se nalazi dugme „Sačuvaj“ koje je onemogućeno sve dok se ne ispune svi uslovi. Uslovi su da su sva polja popunjena, da je potvrda nove lozinke i nova lozinka identična, i da je format lozinke ispunjen. Poruke greške se prikazuju iznad odgovarajućeg polja. Kada su uslovi ispunjeni i korisnik odabere opciju „Sačuvaj“ šalje se zahtev za promenom lozinke. Na stranici za izmenu lozinke ispod dugmeta „Sačuvaj“ se nalazi i dugme za povratak na početnu stranicu.</w:t>
      </w:r>
    </w:p>
    <w:p w14:paraId="58D0027C" w14:textId="77777777" w:rsidR="00920F58" w:rsidRPr="005015B5" w:rsidRDefault="00920F58" w:rsidP="00920F58">
      <w:pPr>
        <w:pStyle w:val="ListParagraph"/>
        <w:numPr>
          <w:ilvl w:val="1"/>
          <w:numId w:val="29"/>
        </w:numPr>
        <w:rPr>
          <w:lang w:val="sr-Latn-RS"/>
        </w:rPr>
      </w:pPr>
      <w:r w:rsidRPr="005015B5">
        <w:rPr>
          <w:lang w:val="sr-Latn-RS"/>
        </w:rPr>
        <w:t>Ukoliko je stara lozinka ispravna i lozinka je uspešno promenjena korisniku se prikazuje poruka o uspešnosti operacije</w:t>
      </w:r>
    </w:p>
    <w:p w14:paraId="3EFC41B0" w14:textId="77777777" w:rsidR="00920F58" w:rsidRPr="005015B5" w:rsidRDefault="00920F58" w:rsidP="00920F58">
      <w:pPr>
        <w:pStyle w:val="ListParagraph"/>
        <w:numPr>
          <w:ilvl w:val="1"/>
          <w:numId w:val="29"/>
        </w:numPr>
        <w:rPr>
          <w:lang w:val="sr-Latn-RS"/>
        </w:rPr>
      </w:pPr>
      <w:r w:rsidRPr="005015B5">
        <w:rPr>
          <w:lang w:val="sr-Latn-RS"/>
        </w:rPr>
        <w:t xml:space="preserve">Ukoliko je stara lozinka neispravna korisniku se prikazuje poruka greške. </w:t>
      </w:r>
    </w:p>
    <w:p w14:paraId="3AD8C0E6" w14:textId="77777777" w:rsidR="00920F58" w:rsidRPr="005015B5" w:rsidRDefault="00920F58" w:rsidP="00920F58">
      <w:pPr>
        <w:pStyle w:val="IInivonaslova-Potpoglavlje"/>
        <w:rPr>
          <w:lang w:val="sr-Latn-RS"/>
        </w:rPr>
      </w:pPr>
      <w:bookmarkStart w:id="12" w:name="_Toc152431731"/>
      <w:r w:rsidRPr="005015B5">
        <w:rPr>
          <w:lang w:val="sr-Latn-RS"/>
        </w:rPr>
        <w:t>Pregled promocija</w:t>
      </w:r>
      <w:bookmarkEnd w:id="12"/>
    </w:p>
    <w:p w14:paraId="286D0A81" w14:textId="77777777" w:rsidR="00920F58" w:rsidRPr="005015B5" w:rsidRDefault="00920F58" w:rsidP="00920F58">
      <w:pPr>
        <w:pStyle w:val="ListParagraph"/>
        <w:numPr>
          <w:ilvl w:val="0"/>
          <w:numId w:val="29"/>
        </w:numPr>
        <w:rPr>
          <w:lang w:val="sr-Latn-RS"/>
        </w:rPr>
      </w:pPr>
      <w:r w:rsidRPr="005015B5">
        <w:rPr>
          <w:lang w:val="sr-Latn-RS"/>
        </w:rPr>
        <w:t xml:space="preserve">Ulazni podaci: </w:t>
      </w:r>
    </w:p>
    <w:p w14:paraId="7A38AD42" w14:textId="77777777" w:rsidR="00920F58" w:rsidRPr="005015B5" w:rsidRDefault="00920F58" w:rsidP="00920F58">
      <w:pPr>
        <w:pStyle w:val="ListParagraph"/>
        <w:numPr>
          <w:ilvl w:val="0"/>
          <w:numId w:val="29"/>
        </w:numPr>
        <w:rPr>
          <w:lang w:val="sr-Latn-RS"/>
        </w:rPr>
      </w:pPr>
      <w:r w:rsidRPr="005015B5">
        <w:rPr>
          <w:lang w:val="sr-Latn-RS"/>
        </w:rPr>
        <w:t xml:space="preserve">Opis: Ulogovanom korisniku se na početnoj stranici nalazi se deo posvećen pregledu aktuelnih promocija u poslastičarnici. Korisniku je potrebno prikazati minimum tri promocije. Promocije su prikazane u galeriji i korisnik ima mogućnost listanja kroz </w:t>
      </w:r>
      <w:r w:rsidRPr="005015B5">
        <w:rPr>
          <w:lang w:val="sr-Latn-RS"/>
        </w:rPr>
        <w:lastRenderedPageBreak/>
        <w:t xml:space="preserve">ponuđene promocije. Za jednu promociju, korisniku se prikazuje slika, naziv i opis promocije. </w:t>
      </w:r>
    </w:p>
    <w:p w14:paraId="6B5BB83B" w14:textId="77777777" w:rsidR="00920F58" w:rsidRPr="005015B5" w:rsidRDefault="00920F58" w:rsidP="00920F58">
      <w:pPr>
        <w:pStyle w:val="IInivonaslova-Potpoglavlje"/>
        <w:rPr>
          <w:lang w:val="sr-Latn-RS"/>
        </w:rPr>
      </w:pPr>
      <w:bookmarkStart w:id="13" w:name="_Toc152431732"/>
      <w:r w:rsidRPr="005015B5">
        <w:rPr>
          <w:lang w:val="sr-Latn-RS"/>
        </w:rPr>
        <w:t>Pregled obaveštenja</w:t>
      </w:r>
      <w:bookmarkEnd w:id="13"/>
    </w:p>
    <w:p w14:paraId="38B7A7FE" w14:textId="77777777" w:rsidR="00920F58" w:rsidRPr="005015B5" w:rsidRDefault="00920F58" w:rsidP="00920F58">
      <w:pPr>
        <w:pStyle w:val="ListParagraph"/>
        <w:numPr>
          <w:ilvl w:val="0"/>
          <w:numId w:val="29"/>
        </w:numPr>
        <w:rPr>
          <w:lang w:val="sr-Latn-RS"/>
        </w:rPr>
      </w:pPr>
      <w:r w:rsidRPr="005015B5">
        <w:rPr>
          <w:lang w:val="sr-Latn-RS"/>
        </w:rPr>
        <w:t>Ulazni podaci:</w:t>
      </w:r>
    </w:p>
    <w:p w14:paraId="78B49F26" w14:textId="77777777" w:rsidR="00920F58" w:rsidRPr="005015B5" w:rsidRDefault="00920F58" w:rsidP="00920F58">
      <w:pPr>
        <w:pStyle w:val="ListParagraph"/>
        <w:numPr>
          <w:ilvl w:val="0"/>
          <w:numId w:val="29"/>
        </w:numPr>
        <w:rPr>
          <w:lang w:val="sr-Latn-RS"/>
        </w:rPr>
      </w:pPr>
      <w:r w:rsidRPr="005015B5">
        <w:rPr>
          <w:lang w:val="sr-Latn-RS"/>
        </w:rPr>
        <w:t xml:space="preserve">Opis: Biranje opcije obaveštenja iz opcija menija, korisniku se prikazuje padajući meni sa nedavnim obaveštenjima. U obaveštenju korisnik može videti informaciju o statusu kupovine, da li je prihvaćena ili odbijena. </w:t>
      </w:r>
    </w:p>
    <w:p w14:paraId="46917481" w14:textId="77777777" w:rsidR="00920F58" w:rsidRPr="005015B5" w:rsidRDefault="00920F58" w:rsidP="00920F58">
      <w:pPr>
        <w:pStyle w:val="IInivonaslova-Potpoglavlje"/>
        <w:rPr>
          <w:lang w:val="sr-Latn-RS"/>
        </w:rPr>
      </w:pPr>
      <w:bookmarkStart w:id="14" w:name="_Toc152431733"/>
      <w:r w:rsidRPr="005015B5">
        <w:rPr>
          <w:lang w:val="sr-Latn-RS"/>
        </w:rPr>
        <w:t>Pregled proizvoda poslastičarnice</w:t>
      </w:r>
      <w:bookmarkEnd w:id="14"/>
    </w:p>
    <w:p w14:paraId="552F4524" w14:textId="77777777" w:rsidR="00920F58" w:rsidRPr="005015B5" w:rsidRDefault="00920F58" w:rsidP="00920F58">
      <w:pPr>
        <w:pStyle w:val="ListParagraph"/>
        <w:numPr>
          <w:ilvl w:val="0"/>
          <w:numId w:val="29"/>
        </w:numPr>
        <w:rPr>
          <w:lang w:val="sr-Latn-RS"/>
        </w:rPr>
      </w:pPr>
      <w:r w:rsidRPr="005015B5">
        <w:rPr>
          <w:lang w:val="sr-Latn-RS"/>
        </w:rPr>
        <w:t>Ulazni podaci:</w:t>
      </w:r>
    </w:p>
    <w:p w14:paraId="117C4C79" w14:textId="77777777" w:rsidR="00920F58" w:rsidRPr="005015B5" w:rsidRDefault="00920F58" w:rsidP="00920F58">
      <w:pPr>
        <w:pStyle w:val="ListParagraph"/>
        <w:numPr>
          <w:ilvl w:val="0"/>
          <w:numId w:val="29"/>
        </w:numPr>
        <w:rPr>
          <w:lang w:val="sr-Latn-RS"/>
        </w:rPr>
      </w:pPr>
      <w:r w:rsidRPr="005015B5">
        <w:rPr>
          <w:lang w:val="sr-Latn-RS"/>
        </w:rPr>
        <w:t xml:space="preserve">Opis: Biranjem odgovarajuće opcije iz menija, korisnik se preusmerava na stranicu za pregled svih proizvoda poslastičarnice.  Proizvod može pripadati kategoriji kolača ili torti. Potrebno je prikazati najmanje 6 proizvoda za svaku od kategorija. Prikaz proizvoda treba razdvojiti po kategorijama. Za svaki proizvod prikazati sliku i naziv. Klikom na naziv proizvoda korisnik se preusmerava na stranicu za pojedinačni pregled proizvoda. Na stranici za pregled svih proizvoda treba obezbediti paginaciju i prikazati 3 proizvoda strani. Na mobilnim uređajima paginacija nije potrebna, potrebno je omogućiti </w:t>
      </w:r>
      <w:proofErr w:type="spellStart"/>
      <w:r w:rsidRPr="005015B5">
        <w:rPr>
          <w:lang w:val="sr-Latn-RS"/>
        </w:rPr>
        <w:t>skrolovanje</w:t>
      </w:r>
      <w:proofErr w:type="spellEnd"/>
      <w:r w:rsidRPr="005015B5">
        <w:rPr>
          <w:lang w:val="sr-Latn-RS"/>
        </w:rPr>
        <w:t xml:space="preserve"> na stranici. </w:t>
      </w:r>
    </w:p>
    <w:p w14:paraId="688E81FD" w14:textId="3C2A959A" w:rsidR="00920F58" w:rsidRPr="005015B5" w:rsidRDefault="00920F58" w:rsidP="00920F58">
      <w:pPr>
        <w:pStyle w:val="IInivonaslova-Potpoglavlje"/>
        <w:rPr>
          <w:lang w:val="sr-Latn-RS"/>
        </w:rPr>
      </w:pPr>
      <w:r w:rsidRPr="005015B5">
        <w:rPr>
          <w:lang w:val="sr-Latn-RS"/>
        </w:rPr>
        <w:t xml:space="preserve"> </w:t>
      </w:r>
      <w:bookmarkStart w:id="15" w:name="_Toc152431734"/>
      <w:r w:rsidRPr="005015B5">
        <w:rPr>
          <w:lang w:val="sr-Latn-RS"/>
        </w:rPr>
        <w:t>Pregled pojedinačnog proizvoda</w:t>
      </w:r>
      <w:bookmarkEnd w:id="15"/>
    </w:p>
    <w:p w14:paraId="3E1DC46A" w14:textId="77777777" w:rsidR="00920F58" w:rsidRPr="005015B5" w:rsidRDefault="00920F58" w:rsidP="00920F58">
      <w:pPr>
        <w:pStyle w:val="ListParagraph"/>
        <w:numPr>
          <w:ilvl w:val="0"/>
          <w:numId w:val="29"/>
        </w:numPr>
        <w:rPr>
          <w:lang w:val="sr-Latn-RS"/>
        </w:rPr>
      </w:pPr>
      <w:r w:rsidRPr="005015B5">
        <w:rPr>
          <w:lang w:val="sr-Latn-RS"/>
        </w:rPr>
        <w:t xml:space="preserve">Ulazni podaci: </w:t>
      </w:r>
      <w:proofErr w:type="spellStart"/>
      <w:r w:rsidRPr="005015B5">
        <w:rPr>
          <w:lang w:val="sr-Latn-RS"/>
        </w:rPr>
        <w:t>id</w:t>
      </w:r>
      <w:proofErr w:type="spellEnd"/>
      <w:r w:rsidRPr="005015B5">
        <w:rPr>
          <w:lang w:val="sr-Latn-RS"/>
        </w:rPr>
        <w:t xml:space="preserve"> odabranog proizvoda</w:t>
      </w:r>
    </w:p>
    <w:p w14:paraId="1704F9DE" w14:textId="77777777" w:rsidR="00920F58" w:rsidRPr="005015B5" w:rsidRDefault="00920F58" w:rsidP="00920F58">
      <w:pPr>
        <w:pStyle w:val="ListParagraph"/>
        <w:numPr>
          <w:ilvl w:val="0"/>
          <w:numId w:val="29"/>
        </w:numPr>
        <w:rPr>
          <w:lang w:val="sr-Latn-RS"/>
        </w:rPr>
      </w:pPr>
      <w:r w:rsidRPr="005015B5">
        <w:rPr>
          <w:lang w:val="sr-Latn-RS"/>
        </w:rPr>
        <w:t xml:space="preserve">Opis: Klikom na naziv proizvoda na stranici za pregled svih proizvoda, korisnik se preusmerava na stranicu za pregled pojedinačnog proizvoda gde mu se prikazuju detaljnije informacije o odabranom proizvodu. Kupac može videti sliku proizvoda, naziv, opis, cenu i sastav. Ispod informacija o samom proizvodu, nalazi se sekcija za komentare. </w:t>
      </w:r>
    </w:p>
    <w:p w14:paraId="34F26795" w14:textId="3DC0402A" w:rsidR="00920F58" w:rsidRPr="005015B5" w:rsidRDefault="00920F58" w:rsidP="00920F58">
      <w:pPr>
        <w:pStyle w:val="IInivonaslova-Potpoglavlje"/>
        <w:rPr>
          <w:lang w:val="sr-Latn-RS"/>
        </w:rPr>
      </w:pPr>
      <w:r w:rsidRPr="005015B5">
        <w:rPr>
          <w:lang w:val="sr-Latn-RS"/>
        </w:rPr>
        <w:t xml:space="preserve"> </w:t>
      </w:r>
      <w:bookmarkStart w:id="16" w:name="_Toc152431735"/>
      <w:r w:rsidRPr="005015B5">
        <w:rPr>
          <w:lang w:val="sr-Latn-RS"/>
        </w:rPr>
        <w:t>Pregled komentara za  odabrani proizvod</w:t>
      </w:r>
      <w:bookmarkEnd w:id="16"/>
    </w:p>
    <w:p w14:paraId="527C7FDE" w14:textId="77777777" w:rsidR="00920F58" w:rsidRPr="005015B5" w:rsidRDefault="00920F58" w:rsidP="00920F58">
      <w:pPr>
        <w:pStyle w:val="ListParagraph"/>
        <w:numPr>
          <w:ilvl w:val="0"/>
          <w:numId w:val="29"/>
        </w:numPr>
        <w:rPr>
          <w:lang w:val="sr-Latn-RS"/>
        </w:rPr>
      </w:pPr>
      <w:r w:rsidRPr="005015B5">
        <w:rPr>
          <w:lang w:val="sr-Latn-RS"/>
        </w:rPr>
        <w:t xml:space="preserve">Ulazni podaci: </w:t>
      </w:r>
      <w:proofErr w:type="spellStart"/>
      <w:r w:rsidRPr="005015B5">
        <w:rPr>
          <w:lang w:val="sr-Latn-RS"/>
        </w:rPr>
        <w:t>id</w:t>
      </w:r>
      <w:proofErr w:type="spellEnd"/>
      <w:r w:rsidRPr="005015B5">
        <w:rPr>
          <w:lang w:val="sr-Latn-RS"/>
        </w:rPr>
        <w:t xml:space="preserve"> odabranog proizvoda</w:t>
      </w:r>
    </w:p>
    <w:p w14:paraId="0D423F18" w14:textId="77777777" w:rsidR="00920F58" w:rsidRPr="005015B5" w:rsidRDefault="00920F58" w:rsidP="00920F58">
      <w:pPr>
        <w:pStyle w:val="ListParagraph"/>
        <w:numPr>
          <w:ilvl w:val="0"/>
          <w:numId w:val="29"/>
        </w:numPr>
        <w:rPr>
          <w:lang w:val="sr-Latn-RS"/>
        </w:rPr>
      </w:pPr>
      <w:r w:rsidRPr="005015B5">
        <w:rPr>
          <w:lang w:val="sr-Latn-RS"/>
        </w:rPr>
        <w:t xml:space="preserve">Opis: Na stranici za pregled odabranog proizvoda nalazi se sekcija za pregled komentara za proizvod, Korisnik može da vidi komentare koji su ostavili drugi korisnici o odabranom proizvodu kao i ocenu koju su dali korisnici. </w:t>
      </w:r>
    </w:p>
    <w:p w14:paraId="417B2E38" w14:textId="04D6C13F" w:rsidR="00920F58" w:rsidRPr="005015B5" w:rsidRDefault="00920F58" w:rsidP="00920F58">
      <w:pPr>
        <w:pStyle w:val="IInivonaslova-Potpoglavlje"/>
        <w:rPr>
          <w:lang w:val="sr-Latn-RS"/>
        </w:rPr>
      </w:pPr>
      <w:r w:rsidRPr="005015B5">
        <w:rPr>
          <w:lang w:val="sr-Latn-RS"/>
        </w:rPr>
        <w:t xml:space="preserve"> </w:t>
      </w:r>
      <w:bookmarkStart w:id="17" w:name="_Toc152431736"/>
      <w:r w:rsidRPr="005015B5">
        <w:rPr>
          <w:lang w:val="sr-Latn-RS"/>
        </w:rPr>
        <w:t>Unos komentara o proizvodu</w:t>
      </w:r>
      <w:bookmarkEnd w:id="17"/>
    </w:p>
    <w:p w14:paraId="2DA90485" w14:textId="77777777" w:rsidR="00920F58" w:rsidRPr="005015B5" w:rsidRDefault="00920F58" w:rsidP="00920F58">
      <w:pPr>
        <w:pStyle w:val="ListParagraph"/>
        <w:numPr>
          <w:ilvl w:val="0"/>
          <w:numId w:val="29"/>
        </w:numPr>
        <w:rPr>
          <w:lang w:val="sr-Latn-RS"/>
        </w:rPr>
      </w:pPr>
      <w:r w:rsidRPr="005015B5">
        <w:rPr>
          <w:lang w:val="sr-Latn-RS"/>
        </w:rPr>
        <w:t xml:space="preserve">Ulazni podaci: </w:t>
      </w:r>
      <w:proofErr w:type="spellStart"/>
      <w:r w:rsidRPr="005015B5">
        <w:rPr>
          <w:lang w:val="sr-Latn-RS"/>
        </w:rPr>
        <w:t>id</w:t>
      </w:r>
      <w:proofErr w:type="spellEnd"/>
      <w:r w:rsidRPr="005015B5">
        <w:rPr>
          <w:lang w:val="sr-Latn-RS"/>
        </w:rPr>
        <w:t xml:space="preserve"> odabranog proizvoda, komentar, ocena</w:t>
      </w:r>
    </w:p>
    <w:p w14:paraId="481F248E" w14:textId="77777777" w:rsidR="00920F58" w:rsidRPr="005015B5" w:rsidRDefault="00920F58" w:rsidP="00920F58">
      <w:pPr>
        <w:pStyle w:val="ListParagraph"/>
        <w:numPr>
          <w:ilvl w:val="0"/>
          <w:numId w:val="29"/>
        </w:numPr>
        <w:rPr>
          <w:lang w:val="sr-Latn-RS"/>
        </w:rPr>
      </w:pPr>
      <w:r w:rsidRPr="005015B5">
        <w:rPr>
          <w:lang w:val="sr-Latn-RS"/>
        </w:rPr>
        <w:t xml:space="preserve">Opis: Pre postojećih, komentara korisniku se nudi opcija da unese svoj komentar, ukoliko komentar već nije uneo ranije. Ukoliko je korisnik već uneo komentar za proizvod ova opcija mu se ne prikazuje. Za unos komentara obezbeđeno mu je polje uz unos komentara, polje za unos ocene i dugme za slanje komentara. Dugme za slanje komentara je onemogućeno sve dok je uneseni komentar prazan i ocena nije odabrana. Kada su svi zahtevi ispunjeni korisniku se omogućava dugme za slanje komentara. Po prijemu potvrde o uspešnosti </w:t>
      </w:r>
      <w:r w:rsidRPr="005015B5">
        <w:rPr>
          <w:lang w:val="sr-Latn-RS"/>
        </w:rPr>
        <w:lastRenderedPageBreak/>
        <w:t xml:space="preserve">slanja komentara korisniku se osvežava deo stranice za pregled komentara sa odgovarajućom porukom da je komentar uspešno dodat. </w:t>
      </w:r>
    </w:p>
    <w:p w14:paraId="240E1172" w14:textId="5BDB2AEF" w:rsidR="00920F58" w:rsidRPr="005015B5" w:rsidRDefault="00920F58" w:rsidP="00920F58">
      <w:pPr>
        <w:pStyle w:val="IInivonaslova-Potpoglavlje"/>
        <w:rPr>
          <w:lang w:val="sr-Latn-RS"/>
        </w:rPr>
      </w:pPr>
      <w:r w:rsidRPr="005015B5">
        <w:rPr>
          <w:lang w:val="sr-Latn-RS"/>
        </w:rPr>
        <w:t xml:space="preserve"> </w:t>
      </w:r>
      <w:bookmarkStart w:id="18" w:name="_Toc152431737"/>
      <w:r w:rsidRPr="005015B5">
        <w:rPr>
          <w:lang w:val="sr-Latn-RS"/>
        </w:rPr>
        <w:t>Dodavanje proizvoda u korpu</w:t>
      </w:r>
      <w:bookmarkEnd w:id="18"/>
    </w:p>
    <w:p w14:paraId="4AC002C7" w14:textId="77777777" w:rsidR="00920F58" w:rsidRPr="005015B5" w:rsidRDefault="00920F58" w:rsidP="00920F58">
      <w:pPr>
        <w:pStyle w:val="ListParagraph"/>
        <w:numPr>
          <w:ilvl w:val="0"/>
          <w:numId w:val="29"/>
        </w:numPr>
        <w:rPr>
          <w:lang w:val="sr-Latn-RS"/>
        </w:rPr>
      </w:pPr>
      <w:r w:rsidRPr="005015B5">
        <w:rPr>
          <w:lang w:val="sr-Latn-RS"/>
        </w:rPr>
        <w:t xml:space="preserve">Ulazni podaci: </w:t>
      </w:r>
      <w:proofErr w:type="spellStart"/>
      <w:r w:rsidRPr="005015B5">
        <w:rPr>
          <w:lang w:val="sr-Latn-RS"/>
        </w:rPr>
        <w:t>id</w:t>
      </w:r>
      <w:proofErr w:type="spellEnd"/>
      <w:r w:rsidRPr="005015B5">
        <w:rPr>
          <w:lang w:val="sr-Latn-RS"/>
        </w:rPr>
        <w:t xml:space="preserve"> odabranog proizvoda</w:t>
      </w:r>
    </w:p>
    <w:p w14:paraId="43376742" w14:textId="77777777" w:rsidR="00920F58" w:rsidRPr="005015B5" w:rsidRDefault="00920F58" w:rsidP="00920F58">
      <w:pPr>
        <w:pStyle w:val="ListParagraph"/>
        <w:numPr>
          <w:ilvl w:val="0"/>
          <w:numId w:val="29"/>
        </w:numPr>
        <w:rPr>
          <w:lang w:val="sr-Latn-RS"/>
        </w:rPr>
      </w:pPr>
      <w:r w:rsidRPr="005015B5">
        <w:rPr>
          <w:lang w:val="sr-Latn-RS"/>
        </w:rPr>
        <w:t xml:space="preserve">Opis: Na stranici za pregled pojedinačnog proizvoda korisniku se prikazuje opcija za dodavanje proizvoda u korpu. Pored te opcije korisniku se prikazuje polje za unos željene količine proizvoda. Podrazumevano se prikazuje količina 1. Prilikom uspešnog dodavanja proizvoda u korpu, korisniku se prikazuje adekvatna poruka. </w:t>
      </w:r>
    </w:p>
    <w:p w14:paraId="3F811615" w14:textId="36545204" w:rsidR="00920F58" w:rsidRPr="005015B5" w:rsidRDefault="00920F58" w:rsidP="00920F58">
      <w:pPr>
        <w:pStyle w:val="IInivonaslova-Potpoglavlje"/>
        <w:rPr>
          <w:lang w:val="sr-Latn-RS"/>
        </w:rPr>
      </w:pPr>
      <w:r w:rsidRPr="005015B5">
        <w:rPr>
          <w:lang w:val="sr-Latn-RS"/>
        </w:rPr>
        <w:t xml:space="preserve"> </w:t>
      </w:r>
      <w:bookmarkStart w:id="19" w:name="_Toc152431738"/>
      <w:r w:rsidRPr="005015B5">
        <w:rPr>
          <w:lang w:val="sr-Latn-RS"/>
        </w:rPr>
        <w:t>Pregled sadržaja korpe</w:t>
      </w:r>
      <w:bookmarkEnd w:id="19"/>
    </w:p>
    <w:p w14:paraId="56390BEE" w14:textId="77777777" w:rsidR="00920F58" w:rsidRPr="005015B5" w:rsidRDefault="00920F58" w:rsidP="00920F58">
      <w:pPr>
        <w:pStyle w:val="ListParagraph"/>
        <w:numPr>
          <w:ilvl w:val="0"/>
          <w:numId w:val="29"/>
        </w:numPr>
        <w:rPr>
          <w:lang w:val="sr-Latn-RS"/>
        </w:rPr>
      </w:pPr>
      <w:r w:rsidRPr="005015B5">
        <w:rPr>
          <w:lang w:val="sr-Latn-RS"/>
        </w:rPr>
        <w:t xml:space="preserve">Ulazni podaci: </w:t>
      </w:r>
    </w:p>
    <w:p w14:paraId="658B7D4E" w14:textId="77777777" w:rsidR="00920F58" w:rsidRPr="005015B5" w:rsidRDefault="00920F58" w:rsidP="00920F58">
      <w:pPr>
        <w:pStyle w:val="ListParagraph"/>
        <w:numPr>
          <w:ilvl w:val="0"/>
          <w:numId w:val="29"/>
        </w:numPr>
        <w:rPr>
          <w:lang w:val="sr-Latn-RS"/>
        </w:rPr>
      </w:pPr>
      <w:r w:rsidRPr="005015B5">
        <w:rPr>
          <w:lang w:val="sr-Latn-RS"/>
        </w:rPr>
        <w:t xml:space="preserve">Opis: Odabirom opije menija za pregled sadržaja korpe, korisnik se preusmerava na stranicu za pregled sadržaja korpe. Na stranicu se korisniku u vidu liste prikazuju svi proizvodi koji se trenutno nalaze u korpi. Za svaki proizvod se prikazuje naziv, odabrana količina, cena po jedinici proizvoda i ukupna cena za taj proizvod. Klikom na naziv proizvoda korisnik se preusmerava na stranicu za pojedinačni pregled odabranog proizvoda. Takođe na stranici se prikazuje ukupna cena korpe, kao i opcija o potvrdi narudžbine. </w:t>
      </w:r>
    </w:p>
    <w:p w14:paraId="3352FCFE" w14:textId="5669DD1C" w:rsidR="00920F58" w:rsidRPr="005015B5" w:rsidRDefault="00920F58" w:rsidP="00920F58">
      <w:pPr>
        <w:pStyle w:val="IInivonaslova-Potpoglavlje"/>
        <w:rPr>
          <w:lang w:val="sr-Latn-RS"/>
        </w:rPr>
      </w:pPr>
      <w:r w:rsidRPr="005015B5">
        <w:rPr>
          <w:lang w:val="sr-Latn-RS"/>
        </w:rPr>
        <w:t xml:space="preserve"> </w:t>
      </w:r>
      <w:bookmarkStart w:id="20" w:name="_Toc152431739"/>
      <w:r w:rsidRPr="005015B5">
        <w:rPr>
          <w:lang w:val="sr-Latn-RS"/>
        </w:rPr>
        <w:t>Uklanjanje proizvoda iz korpe.</w:t>
      </w:r>
      <w:bookmarkEnd w:id="20"/>
    </w:p>
    <w:p w14:paraId="11C06615" w14:textId="77777777" w:rsidR="00920F58" w:rsidRPr="005015B5" w:rsidRDefault="00920F58" w:rsidP="00920F58">
      <w:pPr>
        <w:pStyle w:val="ListParagraph"/>
        <w:numPr>
          <w:ilvl w:val="0"/>
          <w:numId w:val="29"/>
        </w:numPr>
        <w:rPr>
          <w:lang w:val="sr-Latn-RS"/>
        </w:rPr>
      </w:pPr>
      <w:r w:rsidRPr="005015B5">
        <w:rPr>
          <w:lang w:val="sr-Latn-RS"/>
        </w:rPr>
        <w:t xml:space="preserve">Ulazni podaci: </w:t>
      </w:r>
      <w:proofErr w:type="spellStart"/>
      <w:r w:rsidRPr="005015B5">
        <w:rPr>
          <w:lang w:val="sr-Latn-RS"/>
        </w:rPr>
        <w:t>id</w:t>
      </w:r>
      <w:proofErr w:type="spellEnd"/>
      <w:r w:rsidRPr="005015B5">
        <w:rPr>
          <w:lang w:val="sr-Latn-RS"/>
        </w:rPr>
        <w:t xml:space="preserve"> proizvoda za uklanjanje iz korpe</w:t>
      </w:r>
    </w:p>
    <w:p w14:paraId="1D18E3E3" w14:textId="77777777" w:rsidR="00920F58" w:rsidRPr="005015B5" w:rsidRDefault="00920F58" w:rsidP="00920F58">
      <w:pPr>
        <w:pStyle w:val="ListParagraph"/>
        <w:numPr>
          <w:ilvl w:val="0"/>
          <w:numId w:val="29"/>
        </w:numPr>
        <w:rPr>
          <w:lang w:val="sr-Latn-RS"/>
        </w:rPr>
      </w:pPr>
      <w:r w:rsidRPr="005015B5">
        <w:rPr>
          <w:lang w:val="sr-Latn-RS"/>
        </w:rPr>
        <w:t xml:space="preserve">Opis: Na stranici za pregled sadržaja korpe, korisniku se pored svakog proizvoda nudi opcija da za izbacivanje proizvoda iz korpe. Po uspešnom izbacivanju proizvoda iz korpe, korisniku se prikazuje poruka o uspešnosti operacije i stanje stranice se osvežava. To uključuje i promenu cene korpe. </w:t>
      </w:r>
    </w:p>
    <w:p w14:paraId="5EEB2E0A" w14:textId="54C9A272" w:rsidR="00920F58" w:rsidRPr="005015B5" w:rsidRDefault="00920F58" w:rsidP="00920F58">
      <w:pPr>
        <w:pStyle w:val="IInivonaslova-Potpoglavlje"/>
        <w:rPr>
          <w:lang w:val="sr-Latn-RS"/>
        </w:rPr>
      </w:pPr>
      <w:r w:rsidRPr="005015B5">
        <w:rPr>
          <w:lang w:val="sr-Latn-RS"/>
        </w:rPr>
        <w:t xml:space="preserve"> </w:t>
      </w:r>
      <w:bookmarkStart w:id="21" w:name="_Toc152431740"/>
      <w:r w:rsidRPr="005015B5">
        <w:rPr>
          <w:lang w:val="sr-Latn-RS"/>
        </w:rPr>
        <w:t>Potvrda narudžbine</w:t>
      </w:r>
      <w:bookmarkEnd w:id="21"/>
    </w:p>
    <w:p w14:paraId="7F5226C5" w14:textId="77777777" w:rsidR="00920F58" w:rsidRPr="005015B5" w:rsidRDefault="00920F58" w:rsidP="00920F58">
      <w:pPr>
        <w:pStyle w:val="ListParagraph"/>
        <w:numPr>
          <w:ilvl w:val="0"/>
          <w:numId w:val="29"/>
        </w:numPr>
        <w:rPr>
          <w:lang w:val="sr-Latn-RS"/>
        </w:rPr>
      </w:pPr>
      <w:r w:rsidRPr="005015B5">
        <w:rPr>
          <w:lang w:val="sr-Latn-RS"/>
        </w:rPr>
        <w:t>Ulazni podaci:</w:t>
      </w:r>
    </w:p>
    <w:p w14:paraId="0DA65E69" w14:textId="77777777" w:rsidR="00920F58" w:rsidRPr="005015B5" w:rsidRDefault="00920F58" w:rsidP="00920F58">
      <w:pPr>
        <w:pStyle w:val="ListParagraph"/>
        <w:numPr>
          <w:ilvl w:val="0"/>
          <w:numId w:val="29"/>
        </w:numPr>
        <w:rPr>
          <w:lang w:val="sr-Latn-RS"/>
        </w:rPr>
      </w:pPr>
      <w:r w:rsidRPr="005015B5">
        <w:rPr>
          <w:lang w:val="sr-Latn-RS"/>
        </w:rPr>
        <w:t>Opis: Na stranici za pregled sadržaja korpe, korisnik ima opciju potvrde narudžbine. Kada je narudžbina uspešno potvrđena, korisniku se prikazuje poruka o uspešnosti, korpa se prazni a korisnik u sekciji obaveštenja može videti status narudžbine.</w:t>
      </w:r>
    </w:p>
    <w:p w14:paraId="4280ABF3" w14:textId="2B5AC879" w:rsidR="00920F58" w:rsidRPr="005015B5" w:rsidRDefault="00920F58" w:rsidP="00920F58">
      <w:pPr>
        <w:pStyle w:val="IInivonaslova-Potpoglavlje"/>
        <w:rPr>
          <w:lang w:val="sr-Latn-RS"/>
        </w:rPr>
      </w:pPr>
      <w:r w:rsidRPr="005015B5">
        <w:rPr>
          <w:lang w:val="sr-Latn-RS"/>
        </w:rPr>
        <w:t xml:space="preserve"> </w:t>
      </w:r>
      <w:bookmarkStart w:id="22" w:name="_Toc152431741"/>
      <w:r w:rsidRPr="005015B5">
        <w:rPr>
          <w:lang w:val="sr-Latn-RS"/>
        </w:rPr>
        <w:t>Dodavanje novog proizvoda</w:t>
      </w:r>
      <w:bookmarkEnd w:id="22"/>
    </w:p>
    <w:p w14:paraId="5D515FE5" w14:textId="77777777" w:rsidR="00920F58" w:rsidRPr="005015B5" w:rsidRDefault="00920F58" w:rsidP="00920F58">
      <w:pPr>
        <w:pStyle w:val="ListParagraph"/>
        <w:numPr>
          <w:ilvl w:val="0"/>
          <w:numId w:val="29"/>
        </w:numPr>
        <w:rPr>
          <w:lang w:val="sr-Latn-RS"/>
        </w:rPr>
      </w:pPr>
      <w:r w:rsidRPr="005015B5">
        <w:rPr>
          <w:lang w:val="sr-Latn-RS"/>
        </w:rPr>
        <w:t>Ulazni podaci: slika, naziv, opis, cena, sastav</w:t>
      </w:r>
    </w:p>
    <w:p w14:paraId="15D8AD22" w14:textId="77777777" w:rsidR="00920F58" w:rsidRPr="005015B5" w:rsidRDefault="00920F58" w:rsidP="00920F58">
      <w:pPr>
        <w:pStyle w:val="ListParagraph"/>
        <w:numPr>
          <w:ilvl w:val="0"/>
          <w:numId w:val="29"/>
        </w:numPr>
        <w:rPr>
          <w:lang w:val="sr-Latn-RS"/>
        </w:rPr>
      </w:pPr>
      <w:r w:rsidRPr="005015B5">
        <w:rPr>
          <w:lang w:val="sr-Latn-RS"/>
        </w:rPr>
        <w:t xml:space="preserve">Opis: Odabirom odgovarajuće opcije iz menija, zaposleni se preusmerava na stranicu za dodavanje novog proizvoda. Na stranici se nalazi forma za dodavanje informacija o proizvodu, kao i dugme za potvrdu. Dugme je prvobitno onemogućeno sve dok zaposleni ne unese sve podatke o proizvodu. U formi za dodavanje proizvoda zaposleni ima sledeća polja: dugme za odabir slike, polja za unos naziva, opisa, cene i sastava proizvoda. Takođe zaposleni bira kategoriju proizvoda, kolač ili torta. Za odabir slike zaposleni ima mogućnost odabira nekoliko predefinisanih slika ili dodavanja svoje slike. Kada su svi podaci uspešno </w:t>
      </w:r>
      <w:r w:rsidRPr="005015B5">
        <w:rPr>
          <w:lang w:val="sr-Latn-RS"/>
        </w:rPr>
        <w:lastRenderedPageBreak/>
        <w:t xml:space="preserve">uneseni zaposlenom se omogućava dugme za potvrdu novog proizvoda. Po uspešnom dodavanju novog proizvoda u sistem, zaposlenom se prikazuje odgovarajuća poruka, i svim korisnicima sistema taj proizvod postaje dostupan. </w:t>
      </w:r>
    </w:p>
    <w:p w14:paraId="3476BC22" w14:textId="23E1DFFE" w:rsidR="00920F58" w:rsidRPr="005015B5" w:rsidRDefault="00920F58" w:rsidP="00920F58">
      <w:pPr>
        <w:pStyle w:val="IInivonaslova-Potpoglavlje"/>
        <w:rPr>
          <w:lang w:val="sr-Latn-RS"/>
        </w:rPr>
      </w:pPr>
      <w:r w:rsidRPr="005015B5">
        <w:rPr>
          <w:lang w:val="sr-Latn-RS"/>
        </w:rPr>
        <w:t xml:space="preserve"> </w:t>
      </w:r>
      <w:bookmarkStart w:id="23" w:name="_Toc152431742"/>
      <w:r w:rsidRPr="005015B5">
        <w:rPr>
          <w:lang w:val="sr-Latn-RS"/>
        </w:rPr>
        <w:t>Pregled narudžbina</w:t>
      </w:r>
      <w:bookmarkEnd w:id="23"/>
    </w:p>
    <w:p w14:paraId="4A1C2278" w14:textId="77777777" w:rsidR="00920F58" w:rsidRPr="005015B5" w:rsidRDefault="00920F58" w:rsidP="00920F58">
      <w:pPr>
        <w:pStyle w:val="ListParagraph"/>
        <w:numPr>
          <w:ilvl w:val="0"/>
          <w:numId w:val="29"/>
        </w:numPr>
        <w:rPr>
          <w:lang w:val="sr-Latn-RS"/>
        </w:rPr>
      </w:pPr>
      <w:r w:rsidRPr="005015B5">
        <w:rPr>
          <w:lang w:val="sr-Latn-RS"/>
        </w:rPr>
        <w:t xml:space="preserve">Ulazni podaci: </w:t>
      </w:r>
    </w:p>
    <w:p w14:paraId="34631F53" w14:textId="77777777" w:rsidR="00920F58" w:rsidRPr="005015B5" w:rsidRDefault="00920F58" w:rsidP="00920F58">
      <w:pPr>
        <w:pStyle w:val="ListParagraph"/>
        <w:numPr>
          <w:ilvl w:val="0"/>
          <w:numId w:val="29"/>
        </w:numPr>
        <w:rPr>
          <w:lang w:val="sr-Latn-RS"/>
        </w:rPr>
      </w:pPr>
      <w:r w:rsidRPr="005015B5">
        <w:rPr>
          <w:lang w:val="sr-Latn-RS"/>
        </w:rPr>
        <w:t>Opis: Odabirom odgovarajuće opcije menija, zaposleni se preusmerava na stranicu za pregled narudžbina. Na toj stranici mu se u vidu liste prikazuju sve pristigle narudžbine. Za pojedinačnu narudžbinu se prikazuje lista naziva svih proizvoda, količina i ukupna cena narudžbine. Takođe se prikazuje Ime i Prezime korisnika koji je kreirao zadatu narudžbinu kao i broj telefona u slučaju da želi kontaktirati korisnika. Za svaku narudžbinu korisnik vidi i status sa mogućnosti da status promeni.</w:t>
      </w:r>
    </w:p>
    <w:p w14:paraId="59B582CD" w14:textId="3533EB97" w:rsidR="00920F58" w:rsidRPr="005015B5" w:rsidRDefault="00920F58" w:rsidP="00920F58">
      <w:pPr>
        <w:pStyle w:val="IInivonaslova-Potpoglavlje"/>
        <w:rPr>
          <w:lang w:val="sr-Latn-RS"/>
        </w:rPr>
      </w:pPr>
      <w:r w:rsidRPr="005015B5">
        <w:rPr>
          <w:lang w:val="sr-Latn-RS"/>
        </w:rPr>
        <w:t xml:space="preserve"> </w:t>
      </w:r>
      <w:bookmarkStart w:id="24" w:name="_Toc152431743"/>
      <w:r w:rsidRPr="005015B5">
        <w:rPr>
          <w:lang w:val="sr-Latn-RS"/>
        </w:rPr>
        <w:t>Promena statusa narudžbine</w:t>
      </w:r>
      <w:bookmarkEnd w:id="24"/>
    </w:p>
    <w:p w14:paraId="2367CF89" w14:textId="77777777" w:rsidR="00920F58" w:rsidRPr="005015B5" w:rsidRDefault="00920F58" w:rsidP="00920F58">
      <w:pPr>
        <w:pStyle w:val="ListParagraph"/>
        <w:numPr>
          <w:ilvl w:val="0"/>
          <w:numId w:val="29"/>
        </w:numPr>
        <w:rPr>
          <w:lang w:val="sr-Latn-RS"/>
        </w:rPr>
      </w:pPr>
      <w:r w:rsidRPr="005015B5">
        <w:rPr>
          <w:lang w:val="sr-Latn-RS"/>
        </w:rPr>
        <w:t>Ulazni podaci: narudžbina čiji se status menja</w:t>
      </w:r>
    </w:p>
    <w:p w14:paraId="6091852C" w14:textId="77777777" w:rsidR="00920F58" w:rsidRPr="005015B5" w:rsidRDefault="00920F58" w:rsidP="00920F58">
      <w:pPr>
        <w:pStyle w:val="ListParagraph"/>
        <w:numPr>
          <w:ilvl w:val="0"/>
          <w:numId w:val="29"/>
        </w:numPr>
        <w:rPr>
          <w:lang w:val="sr-Latn-RS"/>
        </w:rPr>
      </w:pPr>
      <w:r w:rsidRPr="005015B5">
        <w:rPr>
          <w:lang w:val="sr-Latn-RS"/>
        </w:rPr>
        <w:t xml:space="preserve">Opis: Na stranici za pregled narudžbina, zaposleni može promeniti status narudžbine odnosno prihvatiti ili odbiti željenu narudžbinu. Pri promeni statusa narudžbine, korisniku koji je kreirao narudžbinu je potrebno poslati obaveštenje sa adekvatnim tekstom promene statusa narudžbine. </w:t>
      </w:r>
    </w:p>
    <w:p w14:paraId="49AED0FC" w14:textId="7AEB6FFB" w:rsidR="00920F58" w:rsidRPr="005015B5" w:rsidRDefault="00920F58" w:rsidP="00920F58">
      <w:pPr>
        <w:pStyle w:val="IInivonaslova-Potpoglavlje"/>
        <w:rPr>
          <w:lang w:val="sr-Latn-RS"/>
        </w:rPr>
      </w:pPr>
      <w:r w:rsidRPr="005015B5">
        <w:rPr>
          <w:lang w:val="sr-Latn-RS"/>
        </w:rPr>
        <w:t xml:space="preserve"> </w:t>
      </w:r>
      <w:bookmarkStart w:id="25" w:name="_Toc152431744"/>
      <w:r w:rsidRPr="005015B5">
        <w:rPr>
          <w:lang w:val="sr-Latn-RS"/>
        </w:rPr>
        <w:t>Uklanjanje narudžbine</w:t>
      </w:r>
      <w:bookmarkEnd w:id="25"/>
    </w:p>
    <w:p w14:paraId="529431E1" w14:textId="77777777" w:rsidR="00920F58" w:rsidRPr="005015B5" w:rsidRDefault="00920F58" w:rsidP="00920F58">
      <w:pPr>
        <w:pStyle w:val="ListParagraph"/>
        <w:numPr>
          <w:ilvl w:val="0"/>
          <w:numId w:val="29"/>
        </w:numPr>
        <w:rPr>
          <w:lang w:val="sr-Latn-RS"/>
        </w:rPr>
      </w:pPr>
      <w:r w:rsidRPr="005015B5">
        <w:rPr>
          <w:lang w:val="sr-Latn-RS"/>
        </w:rPr>
        <w:t>Ulazni podaci: narudžbina koja se uklanja</w:t>
      </w:r>
    </w:p>
    <w:p w14:paraId="1A4A78E1" w14:textId="77777777" w:rsidR="00920F58" w:rsidRPr="005015B5" w:rsidRDefault="00920F58" w:rsidP="00920F58">
      <w:pPr>
        <w:pStyle w:val="ListParagraph"/>
        <w:numPr>
          <w:ilvl w:val="0"/>
          <w:numId w:val="29"/>
        </w:numPr>
        <w:rPr>
          <w:lang w:val="sr-Latn-RS"/>
        </w:rPr>
      </w:pPr>
      <w:r w:rsidRPr="005015B5">
        <w:rPr>
          <w:lang w:val="sr-Latn-RS"/>
        </w:rPr>
        <w:t xml:space="preserve">Opis: Na stranici za pregled narudžbina, za narudžbine čiji je status „Prihvaćena“ ili „Odbijen“ zaposleni ima opciju da narudžbinu ukloni sa liste. Zaposleni treba da uklanja narudžbine ukoliko je ona odbijena i neće biti ostvarena ili ukoliko je ista realizovana. Prilikom odabira opcije za uklanjanje narudžbine, korisniku se prikazuje ponovni </w:t>
      </w:r>
      <w:proofErr w:type="spellStart"/>
      <w:r w:rsidRPr="005015B5">
        <w:rPr>
          <w:lang w:val="sr-Latn-RS"/>
        </w:rPr>
        <w:t>modal</w:t>
      </w:r>
      <w:proofErr w:type="spellEnd"/>
      <w:r w:rsidRPr="005015B5">
        <w:rPr>
          <w:lang w:val="sr-Latn-RS"/>
        </w:rPr>
        <w:t xml:space="preserve"> potvrde uklanjanja narudžbine. Ukoliko korisnik odabere da je siguran da želi da ukloni narudžbinu ona se briše sa liste narudžbina, poruka o uspešnosti akcije se prikazuje zaposlenom i lista narudžbina se ažurira. Ukoliko je korisnik odustao od uklanjanja narudžbine, </w:t>
      </w:r>
      <w:proofErr w:type="spellStart"/>
      <w:r w:rsidRPr="005015B5">
        <w:rPr>
          <w:lang w:val="sr-Latn-RS"/>
        </w:rPr>
        <w:t>modal</w:t>
      </w:r>
      <w:proofErr w:type="spellEnd"/>
      <w:r w:rsidRPr="005015B5">
        <w:rPr>
          <w:lang w:val="sr-Latn-RS"/>
        </w:rPr>
        <w:t xml:space="preserve"> se zatvara i zaposleni se vraća na stranicu za pregled svih narudžbina. </w:t>
      </w:r>
    </w:p>
    <w:p w14:paraId="360C180C" w14:textId="0B87FC6C" w:rsidR="00920F58" w:rsidRPr="005015B5" w:rsidRDefault="00920F58" w:rsidP="00920F58">
      <w:pPr>
        <w:pStyle w:val="IInivonaslova-Potpoglavlje"/>
        <w:rPr>
          <w:lang w:val="sr-Latn-RS"/>
        </w:rPr>
      </w:pPr>
      <w:r w:rsidRPr="005015B5">
        <w:rPr>
          <w:lang w:val="sr-Latn-RS"/>
        </w:rPr>
        <w:t xml:space="preserve"> </w:t>
      </w:r>
      <w:bookmarkStart w:id="26" w:name="_Toc152431745"/>
      <w:r w:rsidRPr="005015B5">
        <w:rPr>
          <w:lang w:val="sr-Latn-RS"/>
        </w:rPr>
        <w:t>Dodavanje/Uklanjanje promocija</w:t>
      </w:r>
      <w:bookmarkEnd w:id="26"/>
    </w:p>
    <w:p w14:paraId="090342B4" w14:textId="77777777" w:rsidR="00920F58" w:rsidRPr="005015B5" w:rsidRDefault="00920F58" w:rsidP="00920F58">
      <w:pPr>
        <w:pStyle w:val="ListParagraph"/>
        <w:numPr>
          <w:ilvl w:val="0"/>
          <w:numId w:val="29"/>
        </w:numPr>
        <w:rPr>
          <w:lang w:val="sr-Latn-RS"/>
        </w:rPr>
      </w:pPr>
      <w:r w:rsidRPr="005015B5">
        <w:rPr>
          <w:lang w:val="sr-Latn-RS"/>
        </w:rPr>
        <w:t xml:space="preserve">Ulazni podaci: </w:t>
      </w:r>
      <w:proofErr w:type="spellStart"/>
      <w:r w:rsidRPr="005015B5">
        <w:rPr>
          <w:lang w:val="sr-Latn-RS"/>
        </w:rPr>
        <w:t>id</w:t>
      </w:r>
      <w:proofErr w:type="spellEnd"/>
      <w:r w:rsidRPr="005015B5">
        <w:rPr>
          <w:lang w:val="sr-Latn-RS"/>
        </w:rPr>
        <w:t xml:space="preserve"> proizvoda, nova cena</w:t>
      </w:r>
    </w:p>
    <w:p w14:paraId="5D22ABA9" w14:textId="77777777" w:rsidR="00920F58" w:rsidRPr="005015B5" w:rsidRDefault="00920F58" w:rsidP="00920F58">
      <w:pPr>
        <w:pStyle w:val="ListParagraph"/>
        <w:numPr>
          <w:ilvl w:val="0"/>
          <w:numId w:val="29"/>
        </w:numPr>
        <w:rPr>
          <w:lang w:val="sr-Latn-RS"/>
        </w:rPr>
      </w:pPr>
      <w:r w:rsidRPr="005015B5">
        <w:rPr>
          <w:lang w:val="sr-Latn-RS"/>
        </w:rPr>
        <w:t xml:space="preserve">Opis: Na stranici za pregled pojedinačnog proizvoda, zaposlenom se umesto opcije za naručivanje proizvoda nalazi opcija za dodavanje/uklanjanje promocije. </w:t>
      </w:r>
    </w:p>
    <w:p w14:paraId="16205C0C" w14:textId="77777777" w:rsidR="00920F58" w:rsidRPr="005015B5" w:rsidRDefault="00920F58" w:rsidP="00920F58">
      <w:pPr>
        <w:pStyle w:val="ListParagraph"/>
        <w:numPr>
          <w:ilvl w:val="1"/>
          <w:numId w:val="29"/>
        </w:numPr>
        <w:rPr>
          <w:lang w:val="sr-Latn-RS"/>
        </w:rPr>
      </w:pPr>
      <w:r w:rsidRPr="005015B5">
        <w:rPr>
          <w:lang w:val="sr-Latn-RS"/>
        </w:rPr>
        <w:t>Ukoliko je proizvod već na promociji, zaposlenom prikazati opciju da završi promociju proizvoda. Odabirom te opcije cena proizvoda se vraća na originalnu i prikazuje se poruka o uspešnosti.</w:t>
      </w:r>
    </w:p>
    <w:p w14:paraId="6B116D0E" w14:textId="378AAD4B" w:rsidR="00920F58" w:rsidRPr="005015B5" w:rsidRDefault="00920F58" w:rsidP="00D95008">
      <w:pPr>
        <w:pStyle w:val="ListParagraph"/>
        <w:numPr>
          <w:ilvl w:val="1"/>
          <w:numId w:val="29"/>
        </w:numPr>
        <w:rPr>
          <w:lang w:val="sr-Latn-RS"/>
        </w:rPr>
      </w:pPr>
      <w:r w:rsidRPr="005015B5">
        <w:rPr>
          <w:lang w:val="sr-Latn-RS"/>
        </w:rPr>
        <w:t>Ukoliko proizvod nije na promociji, zaposlenom se nudi opcija da doda promociju za odabrani proizvod. Pri unosu promocije, zaposleni unosi novu cenu proizvoda. Pri uspešnom dodavanju promocije, zaposlenom se prikazuje poruka o uspešnosti i promocija je dostupna svim drugim korisnicima sistema.</w:t>
      </w:r>
    </w:p>
    <w:sectPr w:rsidR="00920F58" w:rsidRPr="005015B5" w:rsidSect="00847C33">
      <w:pgSz w:w="11906" w:h="16838" w:code="9"/>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E062F" w14:textId="77777777" w:rsidR="00A70B61" w:rsidRDefault="00A70B61">
      <w:r>
        <w:separator/>
      </w:r>
    </w:p>
  </w:endnote>
  <w:endnote w:type="continuationSeparator" w:id="0">
    <w:p w14:paraId="39DAAADF" w14:textId="77777777" w:rsidR="00A70B61" w:rsidRDefault="00A70B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D9653" w14:textId="77777777" w:rsidR="005458AC" w:rsidRDefault="00D20D2B" w:rsidP="00207E96">
    <w:pPr>
      <w:pStyle w:val="Footer"/>
      <w:framePr w:wrap="around" w:vAnchor="text" w:hAnchor="margin" w:xAlign="right" w:y="1"/>
      <w:rPr>
        <w:rStyle w:val="PageNumber"/>
      </w:rPr>
    </w:pPr>
    <w:r>
      <w:rPr>
        <w:rStyle w:val="PageNumber"/>
      </w:rPr>
      <w:fldChar w:fldCharType="begin"/>
    </w:r>
    <w:r w:rsidR="005458AC">
      <w:rPr>
        <w:rStyle w:val="PageNumber"/>
      </w:rPr>
      <w:instrText xml:space="preserve">PAGE  </w:instrText>
    </w:r>
    <w:r>
      <w:rPr>
        <w:rStyle w:val="PageNumber"/>
      </w:rPr>
      <w:fldChar w:fldCharType="end"/>
    </w:r>
  </w:p>
  <w:p w14:paraId="1CEC9BA3" w14:textId="77777777" w:rsidR="005458AC" w:rsidRDefault="005458AC" w:rsidP="00847C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13A09" w14:textId="77777777" w:rsidR="005458AC" w:rsidRDefault="00D20D2B" w:rsidP="00207E96">
    <w:pPr>
      <w:pStyle w:val="Footer"/>
      <w:framePr w:wrap="around" w:vAnchor="text" w:hAnchor="margin" w:xAlign="right" w:y="1"/>
      <w:rPr>
        <w:rStyle w:val="PageNumber"/>
      </w:rPr>
    </w:pPr>
    <w:r>
      <w:rPr>
        <w:rStyle w:val="PageNumber"/>
      </w:rPr>
      <w:fldChar w:fldCharType="begin"/>
    </w:r>
    <w:r w:rsidR="005458AC">
      <w:rPr>
        <w:rStyle w:val="PageNumber"/>
      </w:rPr>
      <w:instrText xml:space="preserve">PAGE  </w:instrText>
    </w:r>
    <w:r>
      <w:rPr>
        <w:rStyle w:val="PageNumber"/>
      </w:rPr>
      <w:fldChar w:fldCharType="separate"/>
    </w:r>
    <w:r w:rsidR="008471DF">
      <w:rPr>
        <w:rStyle w:val="PageNumber"/>
        <w:noProof/>
      </w:rPr>
      <w:t>48</w:t>
    </w:r>
    <w:r>
      <w:rPr>
        <w:rStyle w:val="PageNumber"/>
      </w:rPr>
      <w:fldChar w:fldCharType="end"/>
    </w:r>
  </w:p>
  <w:p w14:paraId="00EC1B87" w14:textId="77777777" w:rsidR="005458AC" w:rsidRDefault="005458AC" w:rsidP="00847C3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EC0D9" w14:textId="77777777" w:rsidR="005458AC" w:rsidRDefault="005458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324CA" w14:textId="77777777" w:rsidR="00A70B61" w:rsidRDefault="00A70B61">
      <w:r>
        <w:separator/>
      </w:r>
    </w:p>
  </w:footnote>
  <w:footnote w:type="continuationSeparator" w:id="0">
    <w:p w14:paraId="2ABD8D65" w14:textId="77777777" w:rsidR="00A70B61" w:rsidRDefault="00A70B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23295" w14:textId="77777777" w:rsidR="005458AC" w:rsidRDefault="005458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90085" w14:textId="77777777" w:rsidR="005458AC" w:rsidRDefault="005458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8EA8C" w14:textId="77777777" w:rsidR="005458AC" w:rsidRDefault="005458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7165F52"/>
    <w:multiLevelType w:val="hybridMultilevel"/>
    <w:tmpl w:val="BE1CAF28"/>
    <w:lvl w:ilvl="0" w:tplc="FBDA8C9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0B1E3D"/>
    <w:multiLevelType w:val="multilevel"/>
    <w:tmpl w:val="3000CF50"/>
    <w:lvl w:ilvl="0">
      <w:start w:val="1"/>
      <w:numFmt w:val="decimal"/>
      <w:pStyle w:val="Inivonaslova-Poglavlje"/>
      <w:lvlText w:val="%1."/>
      <w:lvlJc w:val="left"/>
      <w:pPr>
        <w:tabs>
          <w:tab w:val="num" w:pos="432"/>
        </w:tabs>
        <w:ind w:left="432" w:hanging="432"/>
      </w:pPr>
      <w:rPr>
        <w:rFonts w:ascii="Times New Roman" w:hAnsi="Times New Roman" w:hint="default"/>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Inivonaslova-Potpoglavlje"/>
      <w:lvlText w:val="%1.%2."/>
      <w:lvlJc w:val="left"/>
      <w:pPr>
        <w:tabs>
          <w:tab w:val="num" w:pos="567"/>
        </w:tabs>
        <w:ind w:left="567" w:hanging="567"/>
      </w:pPr>
      <w:rPr>
        <w:rFonts w:hint="default"/>
      </w:rPr>
    </w:lvl>
    <w:lvl w:ilvl="2">
      <w:start w:val="1"/>
      <w:numFmt w:val="decimal"/>
      <w:pStyle w:val="IIInivonaslova-Odeljak"/>
      <w:lvlText w:val="%1.%2.%3."/>
      <w:lvlJc w:val="left"/>
      <w:pPr>
        <w:tabs>
          <w:tab w:val="num" w:pos="720"/>
        </w:tabs>
        <w:ind w:left="720" w:hanging="720"/>
      </w:pPr>
      <w:rPr>
        <w:rFonts w:hint="default"/>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8" w15:restartNumberingAfterBreak="0">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C2F3274"/>
    <w:multiLevelType w:val="hybridMultilevel"/>
    <w:tmpl w:val="653050C0"/>
    <w:lvl w:ilvl="0" w:tplc="68EEE0EC">
      <w:start w:val="1"/>
      <w:numFmt w:val="bullet"/>
      <w:lvlText w:val=""/>
      <w:lvlJc w:val="left"/>
      <w:pPr>
        <w:ind w:left="1800" w:hanging="360"/>
      </w:pPr>
      <w:rPr>
        <w:rFonts w:ascii="Symbol" w:eastAsiaTheme="minorHAnsi"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2" w15:restartNumberingAfterBreak="0">
    <w:nsid w:val="44035950"/>
    <w:multiLevelType w:val="hybridMultilevel"/>
    <w:tmpl w:val="58E49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rilog-IInivonaslova"/>
      <w:lvlText w:val="%1.%2."/>
      <w:lvlJc w:val="left"/>
      <w:pPr>
        <w:tabs>
          <w:tab w:val="num" w:pos="567"/>
        </w:tabs>
        <w:ind w:left="56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D0F7E84"/>
    <w:multiLevelType w:val="hybridMultilevel"/>
    <w:tmpl w:val="E5A45E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19" w15:restartNumberingAfterBreak="0">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1" w15:restartNumberingAfterBreak="0">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22" w15:restartNumberingAfterBreak="0">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4" w15:restartNumberingAfterBreak="0">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5" w15:restartNumberingAfterBreak="0">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6" w15:restartNumberingAfterBreak="0">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16cid:durableId="1223908499">
    <w:abstractNumId w:val="5"/>
  </w:num>
  <w:num w:numId="2" w16cid:durableId="1417632292">
    <w:abstractNumId w:val="13"/>
  </w:num>
  <w:num w:numId="3" w16cid:durableId="267009800">
    <w:abstractNumId w:val="8"/>
  </w:num>
  <w:num w:numId="4" w16cid:durableId="1641229122">
    <w:abstractNumId w:val="9"/>
  </w:num>
  <w:num w:numId="5" w16cid:durableId="2049717306">
    <w:abstractNumId w:val="14"/>
  </w:num>
  <w:num w:numId="6" w16cid:durableId="59598053">
    <w:abstractNumId w:val="1"/>
  </w:num>
  <w:num w:numId="7" w16cid:durableId="2015761618">
    <w:abstractNumId w:val="19"/>
  </w:num>
  <w:num w:numId="8" w16cid:durableId="1268275899">
    <w:abstractNumId w:val="23"/>
  </w:num>
  <w:num w:numId="9" w16cid:durableId="1776753518">
    <w:abstractNumId w:val="18"/>
  </w:num>
  <w:num w:numId="10" w16cid:durableId="1497191742">
    <w:abstractNumId w:val="3"/>
  </w:num>
  <w:num w:numId="11" w16cid:durableId="1881700447">
    <w:abstractNumId w:val="2"/>
  </w:num>
  <w:num w:numId="12" w16cid:durableId="915365252">
    <w:abstractNumId w:val="0"/>
  </w:num>
  <w:num w:numId="13" w16cid:durableId="673456779">
    <w:abstractNumId w:val="6"/>
  </w:num>
  <w:num w:numId="14" w16cid:durableId="1059551853">
    <w:abstractNumId w:val="7"/>
  </w:num>
  <w:num w:numId="15" w16cid:durableId="460000208">
    <w:abstractNumId w:val="26"/>
  </w:num>
  <w:num w:numId="16" w16cid:durableId="212163191">
    <w:abstractNumId w:val="20"/>
  </w:num>
  <w:num w:numId="17" w16cid:durableId="1186290672">
    <w:abstractNumId w:val="25"/>
  </w:num>
  <w:num w:numId="18" w16cid:durableId="1489323918">
    <w:abstractNumId w:val="21"/>
  </w:num>
  <w:num w:numId="19" w16cid:durableId="915936770">
    <w:abstractNumId w:val="11"/>
  </w:num>
  <w:num w:numId="20" w16cid:durableId="659189086">
    <w:abstractNumId w:val="24"/>
  </w:num>
  <w:num w:numId="21" w16cid:durableId="85021875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3003024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2915301">
    <w:abstractNumId w:val="16"/>
  </w:num>
  <w:num w:numId="24" w16cid:durableId="875503797">
    <w:abstractNumId w:val="22"/>
  </w:num>
  <w:num w:numId="25" w16cid:durableId="1613052121">
    <w:abstractNumId w:val="17"/>
  </w:num>
  <w:num w:numId="26" w16cid:durableId="1623263957">
    <w:abstractNumId w:val="12"/>
  </w:num>
  <w:num w:numId="27" w16cid:durableId="1381127983">
    <w:abstractNumId w:val="15"/>
  </w:num>
  <w:num w:numId="28" w16cid:durableId="908198371">
    <w:abstractNumId w:val="4"/>
  </w:num>
  <w:num w:numId="29" w16cid:durableId="7917045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attachedTemplate r:id="rId1"/>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835"/>
    <w:rsid w:val="00001DEB"/>
    <w:rsid w:val="00004A1B"/>
    <w:rsid w:val="00022379"/>
    <w:rsid w:val="000232E2"/>
    <w:rsid w:val="00063807"/>
    <w:rsid w:val="00066AB0"/>
    <w:rsid w:val="00066C16"/>
    <w:rsid w:val="00080C50"/>
    <w:rsid w:val="00084D3C"/>
    <w:rsid w:val="000A46C2"/>
    <w:rsid w:val="000B0E6E"/>
    <w:rsid w:val="000B1246"/>
    <w:rsid w:val="000C3FD6"/>
    <w:rsid w:val="000D51FA"/>
    <w:rsid w:val="000F0F13"/>
    <w:rsid w:val="001104C5"/>
    <w:rsid w:val="00125C81"/>
    <w:rsid w:val="00135926"/>
    <w:rsid w:val="001407C0"/>
    <w:rsid w:val="00182901"/>
    <w:rsid w:val="00190281"/>
    <w:rsid w:val="0019403C"/>
    <w:rsid w:val="00196C7A"/>
    <w:rsid w:val="001A4F13"/>
    <w:rsid w:val="001A5771"/>
    <w:rsid w:val="001A5810"/>
    <w:rsid w:val="001C6A5D"/>
    <w:rsid w:val="001F70F3"/>
    <w:rsid w:val="00203A16"/>
    <w:rsid w:val="002079CF"/>
    <w:rsid w:val="00207E96"/>
    <w:rsid w:val="0021095F"/>
    <w:rsid w:val="0022230C"/>
    <w:rsid w:val="0024148D"/>
    <w:rsid w:val="00242C69"/>
    <w:rsid w:val="00250829"/>
    <w:rsid w:val="00250BF4"/>
    <w:rsid w:val="00263400"/>
    <w:rsid w:val="00267306"/>
    <w:rsid w:val="00283ADA"/>
    <w:rsid w:val="0028548E"/>
    <w:rsid w:val="002A0293"/>
    <w:rsid w:val="002A0FDC"/>
    <w:rsid w:val="002A5F84"/>
    <w:rsid w:val="002D7455"/>
    <w:rsid w:val="002E1FEF"/>
    <w:rsid w:val="002E288B"/>
    <w:rsid w:val="002F29E2"/>
    <w:rsid w:val="002F5FFB"/>
    <w:rsid w:val="002F704B"/>
    <w:rsid w:val="002F7C33"/>
    <w:rsid w:val="00330E89"/>
    <w:rsid w:val="0036300C"/>
    <w:rsid w:val="0037293D"/>
    <w:rsid w:val="00374335"/>
    <w:rsid w:val="00377AAD"/>
    <w:rsid w:val="0038314C"/>
    <w:rsid w:val="00384BF4"/>
    <w:rsid w:val="003854F8"/>
    <w:rsid w:val="0039080C"/>
    <w:rsid w:val="00394773"/>
    <w:rsid w:val="0039564B"/>
    <w:rsid w:val="00397C91"/>
    <w:rsid w:val="003A43B6"/>
    <w:rsid w:val="003E07BC"/>
    <w:rsid w:val="003E5D20"/>
    <w:rsid w:val="00421CDC"/>
    <w:rsid w:val="00426C9C"/>
    <w:rsid w:val="00426E8D"/>
    <w:rsid w:val="00440381"/>
    <w:rsid w:val="00466380"/>
    <w:rsid w:val="00467D12"/>
    <w:rsid w:val="004D467F"/>
    <w:rsid w:val="004F3EF3"/>
    <w:rsid w:val="005015B5"/>
    <w:rsid w:val="00505586"/>
    <w:rsid w:val="0051626B"/>
    <w:rsid w:val="00517EF6"/>
    <w:rsid w:val="005203C5"/>
    <w:rsid w:val="00530373"/>
    <w:rsid w:val="00544F10"/>
    <w:rsid w:val="005458AC"/>
    <w:rsid w:val="005540C9"/>
    <w:rsid w:val="005642B4"/>
    <w:rsid w:val="00565081"/>
    <w:rsid w:val="00573BBE"/>
    <w:rsid w:val="00586F2A"/>
    <w:rsid w:val="005879CD"/>
    <w:rsid w:val="0059600A"/>
    <w:rsid w:val="005A5D88"/>
    <w:rsid w:val="005C08E1"/>
    <w:rsid w:val="005D2C3A"/>
    <w:rsid w:val="005E0E71"/>
    <w:rsid w:val="005F62B2"/>
    <w:rsid w:val="006330B5"/>
    <w:rsid w:val="006366ED"/>
    <w:rsid w:val="006412E1"/>
    <w:rsid w:val="006535A2"/>
    <w:rsid w:val="00657309"/>
    <w:rsid w:val="00666F21"/>
    <w:rsid w:val="00682051"/>
    <w:rsid w:val="006850E6"/>
    <w:rsid w:val="006D0DE4"/>
    <w:rsid w:val="006D2273"/>
    <w:rsid w:val="006E7DFA"/>
    <w:rsid w:val="006F1DD0"/>
    <w:rsid w:val="006F5267"/>
    <w:rsid w:val="00717EE7"/>
    <w:rsid w:val="00722A7B"/>
    <w:rsid w:val="00723CEE"/>
    <w:rsid w:val="00754446"/>
    <w:rsid w:val="00760839"/>
    <w:rsid w:val="00767FFB"/>
    <w:rsid w:val="00787394"/>
    <w:rsid w:val="007C1835"/>
    <w:rsid w:val="007C5175"/>
    <w:rsid w:val="007C5F95"/>
    <w:rsid w:val="007F2F77"/>
    <w:rsid w:val="00813A00"/>
    <w:rsid w:val="00822B8F"/>
    <w:rsid w:val="00840B5D"/>
    <w:rsid w:val="008423BC"/>
    <w:rsid w:val="00844393"/>
    <w:rsid w:val="008471DF"/>
    <w:rsid w:val="00847C33"/>
    <w:rsid w:val="00860902"/>
    <w:rsid w:val="00870DBA"/>
    <w:rsid w:val="00876682"/>
    <w:rsid w:val="008778C1"/>
    <w:rsid w:val="0088572B"/>
    <w:rsid w:val="0089197E"/>
    <w:rsid w:val="008A6972"/>
    <w:rsid w:val="008C172B"/>
    <w:rsid w:val="008C4C6F"/>
    <w:rsid w:val="008D3847"/>
    <w:rsid w:val="008E7025"/>
    <w:rsid w:val="008F0FFE"/>
    <w:rsid w:val="00920F58"/>
    <w:rsid w:val="00930003"/>
    <w:rsid w:val="009310A2"/>
    <w:rsid w:val="0097755B"/>
    <w:rsid w:val="00977D0E"/>
    <w:rsid w:val="009A04F2"/>
    <w:rsid w:val="009A2F6C"/>
    <w:rsid w:val="009A7EC6"/>
    <w:rsid w:val="009B6460"/>
    <w:rsid w:val="009E0194"/>
    <w:rsid w:val="009E7A33"/>
    <w:rsid w:val="009E7BB9"/>
    <w:rsid w:val="00A1314E"/>
    <w:rsid w:val="00A133CB"/>
    <w:rsid w:val="00A14EB5"/>
    <w:rsid w:val="00A3069A"/>
    <w:rsid w:val="00A47E10"/>
    <w:rsid w:val="00A57257"/>
    <w:rsid w:val="00A6568D"/>
    <w:rsid w:val="00A65719"/>
    <w:rsid w:val="00A66A84"/>
    <w:rsid w:val="00A70B61"/>
    <w:rsid w:val="00A76B46"/>
    <w:rsid w:val="00AA00CF"/>
    <w:rsid w:val="00AA2FE3"/>
    <w:rsid w:val="00AB1CAC"/>
    <w:rsid w:val="00AC0E09"/>
    <w:rsid w:val="00AD7394"/>
    <w:rsid w:val="00AE0461"/>
    <w:rsid w:val="00B03C87"/>
    <w:rsid w:val="00B12B0E"/>
    <w:rsid w:val="00B268A8"/>
    <w:rsid w:val="00B51431"/>
    <w:rsid w:val="00B60052"/>
    <w:rsid w:val="00B653B5"/>
    <w:rsid w:val="00B80208"/>
    <w:rsid w:val="00B82F49"/>
    <w:rsid w:val="00B8516B"/>
    <w:rsid w:val="00B92BA4"/>
    <w:rsid w:val="00BA0F9D"/>
    <w:rsid w:val="00BB3525"/>
    <w:rsid w:val="00BD3610"/>
    <w:rsid w:val="00BE139F"/>
    <w:rsid w:val="00C04786"/>
    <w:rsid w:val="00C1267A"/>
    <w:rsid w:val="00C211ED"/>
    <w:rsid w:val="00C21541"/>
    <w:rsid w:val="00C55943"/>
    <w:rsid w:val="00C717C3"/>
    <w:rsid w:val="00C76B3D"/>
    <w:rsid w:val="00C774A8"/>
    <w:rsid w:val="00C86CDB"/>
    <w:rsid w:val="00C92A36"/>
    <w:rsid w:val="00C95BA0"/>
    <w:rsid w:val="00CA0D08"/>
    <w:rsid w:val="00CA298C"/>
    <w:rsid w:val="00CB6E46"/>
    <w:rsid w:val="00CC033C"/>
    <w:rsid w:val="00CE1030"/>
    <w:rsid w:val="00CE4319"/>
    <w:rsid w:val="00CF4371"/>
    <w:rsid w:val="00CF6E68"/>
    <w:rsid w:val="00D070F1"/>
    <w:rsid w:val="00D144A8"/>
    <w:rsid w:val="00D20D2B"/>
    <w:rsid w:val="00D31F69"/>
    <w:rsid w:val="00D36853"/>
    <w:rsid w:val="00D4093A"/>
    <w:rsid w:val="00D45441"/>
    <w:rsid w:val="00D65152"/>
    <w:rsid w:val="00D76E8F"/>
    <w:rsid w:val="00D81ED4"/>
    <w:rsid w:val="00D850AA"/>
    <w:rsid w:val="00D96844"/>
    <w:rsid w:val="00DA1F8C"/>
    <w:rsid w:val="00DB039C"/>
    <w:rsid w:val="00DB0C2E"/>
    <w:rsid w:val="00DB0F7D"/>
    <w:rsid w:val="00DB6F68"/>
    <w:rsid w:val="00DD2C05"/>
    <w:rsid w:val="00DF5CDF"/>
    <w:rsid w:val="00E041C7"/>
    <w:rsid w:val="00E11BBB"/>
    <w:rsid w:val="00E33DBD"/>
    <w:rsid w:val="00E5539C"/>
    <w:rsid w:val="00E65CBC"/>
    <w:rsid w:val="00E7161C"/>
    <w:rsid w:val="00E74E70"/>
    <w:rsid w:val="00E7712B"/>
    <w:rsid w:val="00E77918"/>
    <w:rsid w:val="00E94C13"/>
    <w:rsid w:val="00EB7B5E"/>
    <w:rsid w:val="00ED15CA"/>
    <w:rsid w:val="00EF7970"/>
    <w:rsid w:val="00F01B65"/>
    <w:rsid w:val="00F06BB2"/>
    <w:rsid w:val="00F073D5"/>
    <w:rsid w:val="00F615D6"/>
    <w:rsid w:val="00F63539"/>
    <w:rsid w:val="00F7184A"/>
    <w:rsid w:val="00F9557C"/>
    <w:rsid w:val="00F97B91"/>
    <w:rsid w:val="00FA373F"/>
    <w:rsid w:val="00FC3313"/>
    <w:rsid w:val="00FD450D"/>
    <w:rsid w:val="00FE2134"/>
    <w:rsid w:val="00FE59EE"/>
    <w:rsid w:val="00FF0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CBE8D6"/>
  <w15:docId w15:val="{15D2FF35-F448-4023-9D16-703998C12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BB9"/>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8471DF"/>
    <w:pPr>
      <w:spacing w:after="120" w:line="360" w:lineRule="auto"/>
      <w:ind w:firstLine="675"/>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customStyle="1" w:styleId="IInivonaslova-Potpoglavlje">
    <w:name w:val="II nivo naslova - Potpoglavlje"/>
    <w:basedOn w:val="Heading2"/>
    <w:next w:val="Osnovnitekst"/>
    <w:rsid w:val="00E7161C"/>
    <w:pPr>
      <w:numPr>
        <w:ilvl w:val="1"/>
        <w:numId w:val="1"/>
      </w:numPr>
      <w:spacing w:after="160"/>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E7161C"/>
    <w:pPr>
      <w:numPr>
        <w:ilvl w:val="2"/>
        <w:numId w:val="1"/>
      </w:numPr>
      <w:spacing w:after="120"/>
      <w:jc w:val="both"/>
    </w:pPr>
    <w:rPr>
      <w:rFonts w:ascii="Times New Roman" w:hAnsi="Times New Roman"/>
      <w:i/>
      <w:sz w:val="24"/>
      <w:lang w:val="sr-Latn-CS"/>
    </w:rPr>
  </w:style>
  <w:style w:type="paragraph" w:customStyle="1" w:styleId="IVnivonaslova-Pododeljak">
    <w:name w:val="IV nivo naslova - Pododeljak"/>
    <w:basedOn w:val="Heading4"/>
    <w:next w:val="Osnovnitekst"/>
    <w:rsid w:val="00E7161C"/>
    <w:pPr>
      <w:numPr>
        <w:ilvl w:val="3"/>
        <w:numId w:val="1"/>
      </w:numPr>
      <w:spacing w:before="60"/>
      <w:jc w:val="both"/>
    </w:pPr>
    <w:rPr>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menljiva">
    <w:name w:val="Promenljiva"/>
    <w:basedOn w:val="Osnovnitekst"/>
    <w:rsid w:val="00A57257"/>
    <w:pPr>
      <w:ind w:firstLine="0"/>
    </w:pPr>
    <w:rPr>
      <w:i/>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8471DF"/>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z w:val="28"/>
      <w:szCs w:val="28"/>
      <w14:shadow w14:blurRad="0" w14:dist="0" w14:dir="0" w14:sx="0" w14:sy="0" w14:kx="0" w14:ky="0" w14:algn="none">
        <w14:srgbClr w14:val="000000"/>
      </w14:shadow>
    </w:rPr>
  </w:style>
  <w:style w:type="paragraph" w:customStyle="1" w:styleId="Prilog-IIInivonaslova">
    <w:name w:val="Prilog - III nivo naslova"/>
    <w:basedOn w:val="Prilog-IInivonaslova"/>
    <w:next w:val="Osnovnitekst"/>
    <w:rsid w:val="00E041C7"/>
    <w:pPr>
      <w:numPr>
        <w:ilvl w:val="2"/>
      </w:numPr>
      <w:spacing w:after="120"/>
      <w:outlineLvl w:val="2"/>
    </w:pPr>
    <w:rPr>
      <w:i/>
      <w:sz w:val="24"/>
      <w:szCs w:val="24"/>
    </w:rPr>
  </w:style>
  <w:style w:type="paragraph" w:customStyle="1" w:styleId="Prilog-IVnivonaslova">
    <w:name w:val="Prilog - IV nivo naslova"/>
    <w:basedOn w:val="Prilog-IIInivonaslova"/>
    <w:next w:val="Osnovnitekst"/>
    <w:rsid w:val="00E041C7"/>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E7161C"/>
    <w:rPr>
      <w:rFonts w:ascii="Arial" w:hAnsi="Arial"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paragraph" w:styleId="ListParagraph">
    <w:name w:val="List Paragraph"/>
    <w:basedOn w:val="Normal"/>
    <w:uiPriority w:val="34"/>
    <w:qFormat/>
    <w:rsid w:val="00377AAD"/>
    <w:pPr>
      <w:spacing w:after="200" w:line="288" w:lineRule="auto"/>
      <w:ind w:left="720"/>
      <w:contextualSpacing/>
    </w:pPr>
    <w:rPr>
      <w:rFonts w:asciiTheme="minorHAnsi" w:eastAsiaTheme="minorEastAsia" w:hAnsiTheme="minorHAnsi" w:cstheme="minorBidi"/>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Desktop\luka\templejt_za_master_teze_02_0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740C4-3DDE-45DE-974C-5DDE8D800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templejt_za_master_teze_02_09.dotx</Template>
  <TotalTime>4</TotalTime>
  <Pages>1</Pages>
  <Words>2353</Words>
  <Characters>13414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15736</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Korisnik</dc:creator>
  <cp:lastModifiedBy>Лука Стојановић</cp:lastModifiedBy>
  <cp:revision>4</cp:revision>
  <cp:lastPrinted>2023-12-02T17:33:00Z</cp:lastPrinted>
  <dcterms:created xsi:type="dcterms:W3CDTF">2023-12-02T17:30:00Z</dcterms:created>
  <dcterms:modified xsi:type="dcterms:W3CDTF">2023-12-02T17:34:00Z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